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E5A275" w14:textId="77777777" w:rsidR="00A61DF0" w:rsidRPr="00A61DF0" w:rsidRDefault="00A61DF0" w:rsidP="008D38B9">
      <w:pPr>
        <w:pStyle w:val="TitleStyle1"/>
        <w:rPr>
          <w:rFonts w:ascii="Cambria" w:hAnsi="Cambria"/>
          <w:b/>
          <w:color w:val="ED7D31" w:themeColor="accent2"/>
          <w:lang w:val="en-US"/>
        </w:rPr>
      </w:pPr>
      <w:r w:rsidRPr="00A61DF0">
        <w:rPr>
          <w:rFonts w:ascii="Cambria" w:hAnsi="Cambria"/>
          <w:b/>
          <w:color w:val="ED7D31" w:themeColor="accent2"/>
          <w:lang w:val="en-US"/>
        </w:rPr>
        <w:t>Project Name: Attrition Analysis</w:t>
      </w:r>
    </w:p>
    <w:p w14:paraId="4CFCB8D1" w14:textId="1BA4E086" w:rsidR="00A61DF0" w:rsidRPr="00A61DF0" w:rsidRDefault="00A61DF0" w:rsidP="008D38B9">
      <w:pPr>
        <w:spacing w:before="0" w:after="0" w:line="276" w:lineRule="auto"/>
        <w:rPr>
          <w:rFonts w:ascii="Cambria" w:eastAsia="Times New Roman" w:hAnsi="Cambria"/>
          <w:color w:val="5B9BD5" w:themeColor="accent1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 </w:t>
      </w:r>
      <w:r w:rsidRPr="00A61DF0"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  <w:t>Description</w:t>
      </w:r>
    </w:p>
    <w:p w14:paraId="164AF9A7" w14:textId="77777777" w:rsidR="00A61DF0" w:rsidRPr="00A61DF0" w:rsidRDefault="00A61DF0" w:rsidP="008D38B9">
      <w:pPr>
        <w:spacing w:before="0" w:after="0" w:line="276" w:lineRule="auto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 xml:space="preserve">Build a statistical model which gives us the risk score (probability of employee leaving) for employees by capturing importing factors attributing to attrition using Human Resource data for current and past employee. </w:t>
      </w:r>
    </w:p>
    <w:p w14:paraId="55583955" w14:textId="77777777" w:rsidR="00A61DF0" w:rsidRPr="00A61DF0" w:rsidRDefault="00A61DF0" w:rsidP="008D38B9">
      <w:pPr>
        <w:spacing w:before="0" w:after="0" w:line="276" w:lineRule="auto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 </w:t>
      </w:r>
    </w:p>
    <w:p w14:paraId="349C5E87" w14:textId="77777777" w:rsidR="00A61DF0" w:rsidRPr="00A61DF0" w:rsidRDefault="00A61DF0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  <w:r w:rsidRPr="00A61DF0"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  <w:t>Project Goals</w:t>
      </w:r>
    </w:p>
    <w:p w14:paraId="6DE3230D" w14:textId="77777777" w:rsidR="00A61DF0" w:rsidRPr="00A61DF0" w:rsidRDefault="00A61DF0" w:rsidP="008D38B9">
      <w:pPr>
        <w:numPr>
          <w:ilvl w:val="0"/>
          <w:numId w:val="24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High-level timing goals are to create appropriate buffer for the risky employee.</w:t>
      </w:r>
    </w:p>
    <w:p w14:paraId="5E80B79B" w14:textId="77777777" w:rsidR="00A61DF0" w:rsidRDefault="00A61DF0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3DC4AAE6" w14:textId="690E23CF" w:rsidR="00A61DF0" w:rsidRPr="00A61DF0" w:rsidRDefault="00A61DF0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  <w:r w:rsidRPr="00A61DF0"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  <w:t xml:space="preserve">Input </w:t>
      </w:r>
    </w:p>
    <w:p w14:paraId="3CDD1917" w14:textId="58D41AD5" w:rsidR="00A61DF0" w:rsidRPr="00A61DF0" w:rsidRDefault="00A61DF0" w:rsidP="008D38B9">
      <w:pPr>
        <w:numPr>
          <w:ilvl w:val="0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Active and Inactive Employee (Total (2980) Current (1596) and P</w:t>
      </w:r>
      <w:r>
        <w:rPr>
          <w:rFonts w:ascii="Cambria" w:eastAsia="Times New Roman" w:hAnsi="Cambria"/>
          <w:color w:val="003366"/>
          <w:sz w:val="22"/>
          <w:lang w:val="en-US"/>
        </w:rPr>
        <w:t>ast (1384) Employees) from 2015 and 2016</w:t>
      </w:r>
      <w:r w:rsidRPr="00A61DF0">
        <w:rPr>
          <w:rFonts w:ascii="Cambria" w:eastAsia="Times New Roman" w:hAnsi="Cambria"/>
          <w:color w:val="003366"/>
          <w:sz w:val="22"/>
          <w:lang w:val="en-US"/>
        </w:rPr>
        <w:t xml:space="preserve"> years</w:t>
      </w:r>
    </w:p>
    <w:p w14:paraId="0918518A" w14:textId="77777777" w:rsidR="00A61DF0" w:rsidRPr="00A61DF0" w:rsidRDefault="00A61DF0" w:rsidP="008D38B9">
      <w:pPr>
        <w:numPr>
          <w:ilvl w:val="0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Vertical - 'AR Follow up'</w:t>
      </w:r>
    </w:p>
    <w:p w14:paraId="04FCC7DE" w14:textId="5A96DCE7" w:rsidR="00A61DF0" w:rsidRPr="00A61DF0" w:rsidRDefault="00A61DF0" w:rsidP="008D38B9">
      <w:pPr>
        <w:numPr>
          <w:ilvl w:val="0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Job Role - Team Member, Desk Head, Team Leader</w:t>
      </w:r>
    </w:p>
    <w:p w14:paraId="68A55D76" w14:textId="6280A85D" w:rsidR="00A61DF0" w:rsidRPr="00A61DF0" w:rsidRDefault="00C95764" w:rsidP="008D38B9">
      <w:pPr>
        <w:numPr>
          <w:ilvl w:val="0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t>A</w:t>
      </w:r>
      <w:r w:rsidR="00A61DF0" w:rsidRPr="00A61DF0">
        <w:rPr>
          <w:rFonts w:ascii="Cambria" w:eastAsia="Times New Roman" w:hAnsi="Cambria"/>
          <w:color w:val="003366"/>
          <w:sz w:val="22"/>
          <w:lang w:val="en-US"/>
        </w:rPr>
        <w:t xml:space="preserve">ttributes - </w:t>
      </w:r>
      <w:r w:rsidR="00A61DF0" w:rsidRPr="00A61DF0">
        <w:rPr>
          <w:rFonts w:ascii="Cambria" w:eastAsia="Times New Roman" w:hAnsi="Cambria"/>
          <w:color w:val="003366"/>
          <w:sz w:val="22"/>
          <w:lang w:val="en-US"/>
        </w:rPr>
        <w:t xml:space="preserve">Experience in AGS + Employee Age + Gender + Marital Status + Work Location + Job Role + Experience Type + Prod Avg During Notice + Course + Last30DaysLeaveCount + Total Extra Hours Worked + Function + Shift + Transport Mode + Engagement </w:t>
      </w:r>
      <w:r w:rsidR="00A61DF0" w:rsidRPr="00A61DF0">
        <w:rPr>
          <w:rFonts w:ascii="Cambria" w:eastAsia="Times New Roman" w:hAnsi="Cambria"/>
          <w:color w:val="003366"/>
          <w:sz w:val="22"/>
          <w:lang w:val="en-US"/>
        </w:rPr>
        <w:t xml:space="preserve">Index </w:t>
      </w:r>
    </w:p>
    <w:p w14:paraId="527EB733" w14:textId="2D812652" w:rsidR="00A61DF0" w:rsidRPr="00A61DF0" w:rsidRDefault="00A61DF0" w:rsidP="008D38B9">
      <w:pPr>
        <w:numPr>
          <w:ilvl w:val="0"/>
          <w:numId w:val="25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 xml:space="preserve">Education Courses grouped - </w:t>
      </w:r>
      <w:r w:rsidRPr="00A61DF0">
        <w:rPr>
          <w:rFonts w:ascii="Cambria" w:eastAsia="Times New Roman" w:hAnsi="Cambria"/>
          <w:color w:val="000000"/>
          <w:szCs w:val="20"/>
          <w:lang w:val="en-US"/>
        </w:rPr>
        <w:t xml:space="preserve"> "BA/Bcom/BPharm", "BCA/BBA", "BE/Btech", "BSc”, "CS/CA (inter)", "Diploma", "HSC", "MA/Mcom”, "MBA", "MCA", "ME/Mtech", "MSc/Mpharm/MPhil", "SSLC"   </w:t>
      </w:r>
    </w:p>
    <w:p w14:paraId="3795639D" w14:textId="77777777" w:rsidR="00A61DF0" w:rsidRDefault="00A61DF0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</w:p>
    <w:p w14:paraId="56D0E8B8" w14:textId="72796E9D" w:rsidR="00A61DF0" w:rsidRPr="00A61DF0" w:rsidRDefault="00A61DF0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  <w:r w:rsidRPr="00A61DF0"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  <w:t>Procedures</w:t>
      </w:r>
    </w:p>
    <w:p w14:paraId="277CAFBD" w14:textId="2C89EA27" w:rsidR="00A61DF0" w:rsidRPr="00A61DF0" w:rsidRDefault="00A61DF0" w:rsidP="008D38B9">
      <w:pPr>
        <w:numPr>
          <w:ilvl w:val="0"/>
          <w:numId w:val="26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 xml:space="preserve">Descriptive analysis </w:t>
      </w:r>
    </w:p>
    <w:p w14:paraId="756EB7C7" w14:textId="273ABC14" w:rsidR="00A61DF0" w:rsidRPr="00A61DF0" w:rsidRDefault="00A61DF0" w:rsidP="008D38B9">
      <w:pPr>
        <w:numPr>
          <w:ilvl w:val="0"/>
          <w:numId w:val="26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 xml:space="preserve">Logistic Regression </w:t>
      </w:r>
    </w:p>
    <w:p w14:paraId="338D507E" w14:textId="77777777" w:rsidR="00A61DF0" w:rsidRPr="00A61DF0" w:rsidRDefault="00A61DF0" w:rsidP="008D38B9">
      <w:pPr>
        <w:spacing w:before="0" w:after="0" w:line="276" w:lineRule="auto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 </w:t>
      </w:r>
    </w:p>
    <w:p w14:paraId="4F55CDB6" w14:textId="77777777" w:rsidR="00A61DF0" w:rsidRPr="00A61DF0" w:rsidRDefault="00A61DF0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  <w:r w:rsidRPr="00A61DF0"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  <w:t>Assumptions</w:t>
      </w:r>
    </w:p>
    <w:p w14:paraId="18D74D6C" w14:textId="662F36F5" w:rsidR="00A61DF0" w:rsidRPr="00A61DF0" w:rsidRDefault="00A61DF0" w:rsidP="008D38B9">
      <w:pPr>
        <w:numPr>
          <w:ilvl w:val="0"/>
          <w:numId w:val="27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Considered Work related attributes only</w:t>
      </w:r>
    </w:p>
    <w:p w14:paraId="3C5C5296" w14:textId="4C5C1000" w:rsidR="00A61DF0" w:rsidRPr="00A61DF0" w:rsidRDefault="00A61DF0" w:rsidP="008D38B9">
      <w:pPr>
        <w:numPr>
          <w:ilvl w:val="0"/>
          <w:numId w:val="27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Considered attributes (where missing data/Not Applicable was less than 20%) with imputation</w:t>
      </w:r>
    </w:p>
    <w:p w14:paraId="29C19416" w14:textId="37CB99C8" w:rsidR="00A61DF0" w:rsidRPr="00A61DF0" w:rsidRDefault="00A61DF0" w:rsidP="008D38B9">
      <w:pPr>
        <w:numPr>
          <w:ilvl w:val="0"/>
          <w:numId w:val="27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Location attributes will not be significant to tell about attrition as dynamics of business is changed significantly within last 2 years (Chennai to Hyderabad)</w:t>
      </w:r>
    </w:p>
    <w:p w14:paraId="4136E6CB" w14:textId="77777777" w:rsidR="00A61DF0" w:rsidRDefault="00A61DF0" w:rsidP="008D38B9">
      <w:pPr>
        <w:spacing w:before="0" w:after="0" w:line="276" w:lineRule="auto"/>
        <w:rPr>
          <w:rFonts w:ascii="Cambria" w:eastAsia="Times New Roman" w:hAnsi="Cambria"/>
          <w:color w:val="003366"/>
          <w:sz w:val="22"/>
          <w:lang w:val="en-US"/>
        </w:rPr>
      </w:pPr>
    </w:p>
    <w:p w14:paraId="74ACA357" w14:textId="58BF629C" w:rsidR="00A61DF0" w:rsidRPr="00A61DF0" w:rsidRDefault="00A61DF0" w:rsidP="008D38B9">
      <w:pPr>
        <w:spacing w:before="0" w:after="0" w:line="276" w:lineRule="auto"/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 </w:t>
      </w:r>
      <w:r w:rsidRPr="00A61DF0">
        <w:rPr>
          <w:rFonts w:ascii="Cambria" w:eastAsia="Times New Roman" w:hAnsi="Cambria"/>
          <w:b/>
          <w:bCs/>
          <w:color w:val="5B9BD5" w:themeColor="accent1"/>
          <w:sz w:val="22"/>
          <w:lang w:val="en-US"/>
        </w:rPr>
        <w:t>Findings</w:t>
      </w:r>
    </w:p>
    <w:p w14:paraId="1E034336" w14:textId="77777777" w:rsidR="00A61DF0" w:rsidRPr="00A61DF0" w:rsidRDefault="00A61DF0" w:rsidP="008D38B9">
      <w:pPr>
        <w:numPr>
          <w:ilvl w:val="0"/>
          <w:numId w:val="28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Last 30 days leave count is the best predictor which contribute highest to the analysis (average for Current employee is 2.16 days while for employee left is 10.18 days)</w:t>
      </w:r>
    </w:p>
    <w:p w14:paraId="7E3629BB" w14:textId="77777777" w:rsidR="00A61DF0" w:rsidRPr="00A61DF0" w:rsidRDefault="00A61DF0" w:rsidP="008D38B9">
      <w:pPr>
        <w:numPr>
          <w:ilvl w:val="0"/>
          <w:numId w:val="28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People are leaving in early in their career (Average AGS experience of past employee is 7.91 months while current employee is 16.10 months)</w:t>
      </w:r>
    </w:p>
    <w:p w14:paraId="7EEBF732" w14:textId="77777777" w:rsidR="00A61DF0" w:rsidRPr="00A61DF0" w:rsidRDefault="00A61DF0" w:rsidP="008D38B9">
      <w:pPr>
        <w:numPr>
          <w:ilvl w:val="0"/>
          <w:numId w:val="28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Employee age of people are not significantly different (Average age for past employee 24.61 years while current employee is 24.95 years)</w:t>
      </w:r>
    </w:p>
    <w:p w14:paraId="3D773A91" w14:textId="77777777" w:rsidR="00A61DF0" w:rsidRPr="00A61DF0" w:rsidRDefault="00A61DF0" w:rsidP="008D38B9">
      <w:pPr>
        <w:numPr>
          <w:ilvl w:val="0"/>
          <w:numId w:val="28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Bachelor have more probabilities of leaving as (46% of Unmarried people left while 37.5% of Married people left)</w:t>
      </w:r>
    </w:p>
    <w:p w14:paraId="220E9AD4" w14:textId="77777777" w:rsidR="00A61DF0" w:rsidRPr="00A61DF0" w:rsidRDefault="00A61DF0" w:rsidP="008D38B9">
      <w:pPr>
        <w:numPr>
          <w:ilvl w:val="0"/>
          <w:numId w:val="28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Gender is not a major contributor as almost equal percentage of people left from both gender (45.89% Male left while 47.44% female left)</w:t>
      </w:r>
    </w:p>
    <w:p w14:paraId="25567BCD" w14:textId="5CB425EA" w:rsidR="00002AE5" w:rsidRDefault="00A61DF0" w:rsidP="008D38B9">
      <w:pPr>
        <w:numPr>
          <w:ilvl w:val="0"/>
          <w:numId w:val="28"/>
        </w:numPr>
        <w:spacing w:before="0" w:after="0" w:line="276" w:lineRule="auto"/>
        <w:textAlignment w:val="center"/>
        <w:rPr>
          <w:rFonts w:ascii="Cambria" w:eastAsia="Times New Roman" w:hAnsi="Cambria"/>
          <w:color w:val="003366"/>
          <w:sz w:val="22"/>
          <w:lang w:val="en-US"/>
        </w:rPr>
      </w:pPr>
      <w:r w:rsidRPr="00A61DF0">
        <w:rPr>
          <w:rFonts w:ascii="Cambria" w:eastAsia="Times New Roman" w:hAnsi="Cambria"/>
          <w:color w:val="003366"/>
          <w:sz w:val="22"/>
          <w:lang w:val="en-US"/>
        </w:rPr>
        <w:t>When other conditions are same compared to Chennai Hyderabad employees have higher odds of leaving, while Vellore employee have lower odds</w:t>
      </w:r>
    </w:p>
    <w:p w14:paraId="061F6597" w14:textId="77777777" w:rsidR="00002AE5" w:rsidRDefault="00002AE5" w:rsidP="008D38B9">
      <w:pPr>
        <w:spacing w:before="0" w:after="0" w:line="276" w:lineRule="auto"/>
        <w:rPr>
          <w:rFonts w:ascii="Cambria" w:eastAsia="Times New Roman" w:hAnsi="Cambria"/>
          <w:color w:val="003366"/>
          <w:sz w:val="22"/>
          <w:lang w:val="en-US"/>
        </w:rPr>
      </w:pPr>
      <w:r>
        <w:rPr>
          <w:rFonts w:ascii="Cambria" w:eastAsia="Times New Roman" w:hAnsi="Cambria"/>
          <w:color w:val="003366"/>
          <w:sz w:val="22"/>
          <w:lang w:val="en-US"/>
        </w:rP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73"/>
        <w:gridCol w:w="3075"/>
        <w:gridCol w:w="2059"/>
        <w:gridCol w:w="1850"/>
      </w:tblGrid>
      <w:tr w:rsidR="00C95764" w:rsidRPr="00A61DF0" w14:paraId="116A2EAB" w14:textId="77777777" w:rsidTr="00C95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5ED8BC8C" w14:textId="77777777" w:rsidR="00A61DF0" w:rsidRPr="00A61DF0" w:rsidRDefault="00A61DF0" w:rsidP="00A61DF0">
            <w:pPr>
              <w:spacing w:before="0" w:after="0"/>
              <w:rPr>
                <w:rFonts w:ascii="Cambria" w:eastAsia="Times New Roman" w:hAnsi="Cambri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sz w:val="22"/>
                <w:lang w:val="en-US"/>
              </w:rPr>
              <w:lastRenderedPageBreak/>
              <w:t>Important Factors</w:t>
            </w:r>
          </w:p>
        </w:tc>
        <w:tc>
          <w:tcPr>
            <w:tcW w:w="3075" w:type="dxa"/>
            <w:hideMark/>
          </w:tcPr>
          <w:p w14:paraId="3BC61EE7" w14:textId="77777777" w:rsidR="00A61DF0" w:rsidRPr="00A61DF0" w:rsidRDefault="00A61DF0" w:rsidP="00A61DF0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sz w:val="22"/>
                <w:lang w:val="en-US"/>
              </w:rPr>
              <w:t>Level</w:t>
            </w:r>
          </w:p>
        </w:tc>
        <w:tc>
          <w:tcPr>
            <w:tcW w:w="2059" w:type="dxa"/>
            <w:hideMark/>
          </w:tcPr>
          <w:p w14:paraId="3A9C5ECF" w14:textId="77777777" w:rsidR="00A61DF0" w:rsidRPr="00A61DF0" w:rsidRDefault="00A61DF0" w:rsidP="00A61DF0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sz w:val="22"/>
                <w:lang w:val="en-US"/>
              </w:rPr>
              <w:t>Effect on Attrition</w:t>
            </w:r>
          </w:p>
        </w:tc>
        <w:tc>
          <w:tcPr>
            <w:tcW w:w="1850" w:type="dxa"/>
            <w:hideMark/>
          </w:tcPr>
          <w:p w14:paraId="1BEDEB57" w14:textId="77777777" w:rsidR="00A61DF0" w:rsidRPr="00A61DF0" w:rsidRDefault="00A61DF0" w:rsidP="00A61DF0">
            <w:pPr>
              <w:spacing w:before="0"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sz w:val="22"/>
                <w:lang w:val="en-US"/>
              </w:rPr>
              <w:t>Importance</w:t>
            </w:r>
          </w:p>
        </w:tc>
      </w:tr>
      <w:tr w:rsidR="00C95764" w:rsidRPr="00A61DF0" w14:paraId="778E313E" w14:textId="77777777" w:rsidTr="00C95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318D033B" w14:textId="77777777" w:rsidR="00A61DF0" w:rsidRPr="00A61DF0" w:rsidRDefault="00A61DF0" w:rsidP="00A61DF0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Last30DaysLeaveCount</w:t>
            </w:r>
          </w:p>
        </w:tc>
        <w:tc>
          <w:tcPr>
            <w:tcW w:w="3075" w:type="dxa"/>
            <w:hideMark/>
          </w:tcPr>
          <w:p w14:paraId="09C1AF40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 </w:t>
            </w:r>
          </w:p>
        </w:tc>
        <w:tc>
          <w:tcPr>
            <w:tcW w:w="2059" w:type="dxa"/>
            <w:hideMark/>
          </w:tcPr>
          <w:p w14:paraId="666CE24B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+</w:t>
            </w:r>
          </w:p>
        </w:tc>
        <w:tc>
          <w:tcPr>
            <w:tcW w:w="1850" w:type="dxa"/>
            <w:hideMark/>
          </w:tcPr>
          <w:p w14:paraId="7A32525A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***</w:t>
            </w:r>
          </w:p>
        </w:tc>
      </w:tr>
      <w:tr w:rsidR="00C95764" w:rsidRPr="00A61DF0" w14:paraId="7394F6E9" w14:textId="77777777" w:rsidTr="00C95764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2503FCC1" w14:textId="1A0B0A3A" w:rsidR="00A61DF0" w:rsidRPr="00A61DF0" w:rsidRDefault="00A61DF0" w:rsidP="00A61DF0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Experience in AGS</w:t>
            </w:r>
          </w:p>
        </w:tc>
        <w:tc>
          <w:tcPr>
            <w:tcW w:w="3075" w:type="dxa"/>
            <w:hideMark/>
          </w:tcPr>
          <w:p w14:paraId="25043AE0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 </w:t>
            </w:r>
          </w:p>
        </w:tc>
        <w:tc>
          <w:tcPr>
            <w:tcW w:w="2059" w:type="dxa"/>
            <w:hideMark/>
          </w:tcPr>
          <w:p w14:paraId="2E537725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-</w:t>
            </w:r>
          </w:p>
        </w:tc>
        <w:tc>
          <w:tcPr>
            <w:tcW w:w="1850" w:type="dxa"/>
            <w:hideMark/>
          </w:tcPr>
          <w:p w14:paraId="530EA320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***</w:t>
            </w:r>
          </w:p>
        </w:tc>
      </w:tr>
      <w:tr w:rsidR="00C95764" w:rsidRPr="00A61DF0" w14:paraId="1844055A" w14:textId="77777777" w:rsidTr="00C95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34D14540" w14:textId="77777777" w:rsidR="00A61DF0" w:rsidRPr="00A61DF0" w:rsidRDefault="00A61DF0" w:rsidP="00A61DF0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Engagement Index</w:t>
            </w:r>
          </w:p>
        </w:tc>
        <w:tc>
          <w:tcPr>
            <w:tcW w:w="3075" w:type="dxa"/>
            <w:hideMark/>
          </w:tcPr>
          <w:p w14:paraId="5B5A84C9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Red</w:t>
            </w:r>
          </w:p>
        </w:tc>
        <w:tc>
          <w:tcPr>
            <w:tcW w:w="2059" w:type="dxa"/>
            <w:hideMark/>
          </w:tcPr>
          <w:p w14:paraId="3AA4F95F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+</w:t>
            </w:r>
          </w:p>
        </w:tc>
        <w:tc>
          <w:tcPr>
            <w:tcW w:w="1850" w:type="dxa"/>
            <w:hideMark/>
          </w:tcPr>
          <w:p w14:paraId="65FF8FFF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***</w:t>
            </w:r>
          </w:p>
        </w:tc>
      </w:tr>
      <w:tr w:rsidR="00C95764" w:rsidRPr="00A61DF0" w14:paraId="2FC94D9D" w14:textId="77777777" w:rsidTr="00C95764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048E0DC3" w14:textId="77777777" w:rsidR="00A61DF0" w:rsidRPr="00A61DF0" w:rsidRDefault="00A61DF0" w:rsidP="00A61DF0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 xml:space="preserve">Shift </w:t>
            </w:r>
          </w:p>
        </w:tc>
        <w:tc>
          <w:tcPr>
            <w:tcW w:w="3075" w:type="dxa"/>
            <w:hideMark/>
          </w:tcPr>
          <w:p w14:paraId="58B2B0EE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05:30PM-02:30AM</w:t>
            </w:r>
          </w:p>
        </w:tc>
        <w:tc>
          <w:tcPr>
            <w:tcW w:w="2059" w:type="dxa"/>
            <w:hideMark/>
          </w:tcPr>
          <w:p w14:paraId="5A3A720D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+</w:t>
            </w:r>
          </w:p>
        </w:tc>
        <w:tc>
          <w:tcPr>
            <w:tcW w:w="1850" w:type="dxa"/>
            <w:hideMark/>
          </w:tcPr>
          <w:p w14:paraId="0F364387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***</w:t>
            </w:r>
          </w:p>
        </w:tc>
      </w:tr>
      <w:tr w:rsidR="00C95764" w:rsidRPr="00A61DF0" w14:paraId="7A49371A" w14:textId="77777777" w:rsidTr="00C95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58B34305" w14:textId="77777777" w:rsidR="00A61DF0" w:rsidRPr="00A61DF0" w:rsidRDefault="00A61DF0" w:rsidP="00A61DF0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 xml:space="preserve">Shift </w:t>
            </w:r>
          </w:p>
        </w:tc>
        <w:tc>
          <w:tcPr>
            <w:tcW w:w="3075" w:type="dxa"/>
            <w:hideMark/>
          </w:tcPr>
          <w:p w14:paraId="701EFF7D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06:00PM-03:00AM</w:t>
            </w:r>
          </w:p>
        </w:tc>
        <w:tc>
          <w:tcPr>
            <w:tcW w:w="2059" w:type="dxa"/>
            <w:hideMark/>
          </w:tcPr>
          <w:p w14:paraId="703C5518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-</w:t>
            </w:r>
          </w:p>
        </w:tc>
        <w:tc>
          <w:tcPr>
            <w:tcW w:w="1850" w:type="dxa"/>
            <w:hideMark/>
          </w:tcPr>
          <w:p w14:paraId="55996F21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**</w:t>
            </w:r>
          </w:p>
        </w:tc>
      </w:tr>
      <w:tr w:rsidR="00C95764" w:rsidRPr="00A61DF0" w14:paraId="35CE7D5D" w14:textId="77777777" w:rsidTr="00C95764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65D3D2C9" w14:textId="77777777" w:rsidR="00A61DF0" w:rsidRPr="00A61DF0" w:rsidRDefault="00A61DF0" w:rsidP="00A61DF0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 xml:space="preserve">Marital Status </w:t>
            </w:r>
          </w:p>
        </w:tc>
        <w:tc>
          <w:tcPr>
            <w:tcW w:w="3075" w:type="dxa"/>
            <w:hideMark/>
          </w:tcPr>
          <w:p w14:paraId="0A4A4A0E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Unmarried</w:t>
            </w:r>
          </w:p>
        </w:tc>
        <w:tc>
          <w:tcPr>
            <w:tcW w:w="2059" w:type="dxa"/>
            <w:hideMark/>
          </w:tcPr>
          <w:p w14:paraId="5F07B72D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+</w:t>
            </w:r>
          </w:p>
        </w:tc>
        <w:tc>
          <w:tcPr>
            <w:tcW w:w="1850" w:type="dxa"/>
            <w:hideMark/>
          </w:tcPr>
          <w:p w14:paraId="460B2D1D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**</w:t>
            </w:r>
          </w:p>
        </w:tc>
      </w:tr>
      <w:tr w:rsidR="00C95764" w:rsidRPr="00A61DF0" w14:paraId="147A9D61" w14:textId="77777777" w:rsidTr="00C95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4DAC2BBB" w14:textId="77777777" w:rsidR="00A61DF0" w:rsidRPr="00A61DF0" w:rsidRDefault="00A61DF0" w:rsidP="00A61DF0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 xml:space="preserve">Transport Mode </w:t>
            </w:r>
          </w:p>
        </w:tc>
        <w:tc>
          <w:tcPr>
            <w:tcW w:w="3075" w:type="dxa"/>
            <w:hideMark/>
          </w:tcPr>
          <w:p w14:paraId="611681B1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Cab</w:t>
            </w:r>
          </w:p>
        </w:tc>
        <w:tc>
          <w:tcPr>
            <w:tcW w:w="2059" w:type="dxa"/>
            <w:hideMark/>
          </w:tcPr>
          <w:p w14:paraId="377A5E8F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-</w:t>
            </w:r>
          </w:p>
        </w:tc>
        <w:tc>
          <w:tcPr>
            <w:tcW w:w="1850" w:type="dxa"/>
            <w:hideMark/>
          </w:tcPr>
          <w:p w14:paraId="6C8A6611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*</w:t>
            </w:r>
          </w:p>
        </w:tc>
      </w:tr>
      <w:tr w:rsidR="00C95764" w:rsidRPr="00A61DF0" w14:paraId="41C5686F" w14:textId="77777777" w:rsidTr="00C95764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3EF447D0" w14:textId="77777777" w:rsidR="00A61DF0" w:rsidRPr="00A61DF0" w:rsidRDefault="00A61DF0" w:rsidP="00A61DF0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 xml:space="preserve">Shift </w:t>
            </w:r>
          </w:p>
        </w:tc>
        <w:tc>
          <w:tcPr>
            <w:tcW w:w="3075" w:type="dxa"/>
            <w:hideMark/>
          </w:tcPr>
          <w:p w14:paraId="3C73CB88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04:00PM-01:00AM</w:t>
            </w:r>
          </w:p>
        </w:tc>
        <w:tc>
          <w:tcPr>
            <w:tcW w:w="2059" w:type="dxa"/>
            <w:hideMark/>
          </w:tcPr>
          <w:p w14:paraId="4153F97F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+</w:t>
            </w:r>
          </w:p>
        </w:tc>
        <w:tc>
          <w:tcPr>
            <w:tcW w:w="1850" w:type="dxa"/>
            <w:hideMark/>
          </w:tcPr>
          <w:p w14:paraId="4D9755DA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*</w:t>
            </w:r>
          </w:p>
        </w:tc>
      </w:tr>
      <w:tr w:rsidR="00C95764" w:rsidRPr="00A61DF0" w14:paraId="67F06457" w14:textId="77777777" w:rsidTr="00C95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4D4434CD" w14:textId="77777777" w:rsidR="00A61DF0" w:rsidRPr="00A61DF0" w:rsidRDefault="00A61DF0" w:rsidP="00A61DF0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 xml:space="preserve">Function </w:t>
            </w:r>
          </w:p>
        </w:tc>
        <w:tc>
          <w:tcPr>
            <w:tcW w:w="3075" w:type="dxa"/>
            <w:hideMark/>
          </w:tcPr>
          <w:p w14:paraId="4CAA8B71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Voice</w:t>
            </w:r>
          </w:p>
        </w:tc>
        <w:tc>
          <w:tcPr>
            <w:tcW w:w="2059" w:type="dxa"/>
            <w:hideMark/>
          </w:tcPr>
          <w:p w14:paraId="45B44844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+</w:t>
            </w:r>
          </w:p>
        </w:tc>
        <w:tc>
          <w:tcPr>
            <w:tcW w:w="1850" w:type="dxa"/>
            <w:hideMark/>
          </w:tcPr>
          <w:p w14:paraId="304526DB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*</w:t>
            </w:r>
          </w:p>
        </w:tc>
      </w:tr>
      <w:tr w:rsidR="00C95764" w:rsidRPr="00A61DF0" w14:paraId="2137DB44" w14:textId="77777777" w:rsidTr="00C95764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0C465412" w14:textId="77777777" w:rsidR="00A61DF0" w:rsidRPr="00A61DF0" w:rsidRDefault="00A61DF0" w:rsidP="00A61DF0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 xml:space="preserve">Work Location </w:t>
            </w:r>
          </w:p>
        </w:tc>
        <w:tc>
          <w:tcPr>
            <w:tcW w:w="3075" w:type="dxa"/>
            <w:hideMark/>
          </w:tcPr>
          <w:p w14:paraId="0113F0B0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Hyderabad</w:t>
            </w:r>
          </w:p>
        </w:tc>
        <w:tc>
          <w:tcPr>
            <w:tcW w:w="2059" w:type="dxa"/>
            <w:hideMark/>
          </w:tcPr>
          <w:p w14:paraId="7505419D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-</w:t>
            </w:r>
          </w:p>
        </w:tc>
        <w:tc>
          <w:tcPr>
            <w:tcW w:w="1850" w:type="dxa"/>
            <w:hideMark/>
          </w:tcPr>
          <w:p w14:paraId="65B30E48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*</w:t>
            </w:r>
          </w:p>
        </w:tc>
      </w:tr>
      <w:tr w:rsidR="00C95764" w:rsidRPr="00A61DF0" w14:paraId="347EDE6E" w14:textId="77777777" w:rsidTr="00C95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76E383E3" w14:textId="77777777" w:rsidR="00A61DF0" w:rsidRPr="00A61DF0" w:rsidRDefault="00A61DF0" w:rsidP="00A61DF0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 xml:space="preserve">Work Location </w:t>
            </w:r>
          </w:p>
        </w:tc>
        <w:tc>
          <w:tcPr>
            <w:tcW w:w="3075" w:type="dxa"/>
            <w:hideMark/>
          </w:tcPr>
          <w:p w14:paraId="1147808C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Vellore</w:t>
            </w:r>
          </w:p>
        </w:tc>
        <w:tc>
          <w:tcPr>
            <w:tcW w:w="2059" w:type="dxa"/>
            <w:hideMark/>
          </w:tcPr>
          <w:p w14:paraId="7F1B2FAE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+</w:t>
            </w:r>
          </w:p>
        </w:tc>
        <w:tc>
          <w:tcPr>
            <w:tcW w:w="1850" w:type="dxa"/>
            <w:hideMark/>
          </w:tcPr>
          <w:p w14:paraId="51012896" w14:textId="77777777" w:rsidR="00A61DF0" w:rsidRPr="00A61DF0" w:rsidRDefault="00A61DF0" w:rsidP="00A61DF0">
            <w:pPr>
              <w:spacing w:before="0"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*</w:t>
            </w:r>
          </w:p>
        </w:tc>
      </w:tr>
      <w:tr w:rsidR="00C95764" w:rsidRPr="00A61DF0" w14:paraId="66042585" w14:textId="77777777" w:rsidTr="00C95764">
        <w:trPr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hideMark/>
          </w:tcPr>
          <w:p w14:paraId="0227F6EF" w14:textId="77777777" w:rsidR="00A61DF0" w:rsidRPr="00A61DF0" w:rsidRDefault="00A61DF0" w:rsidP="00A61DF0">
            <w:pPr>
              <w:spacing w:before="0" w:after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 xml:space="preserve">Transport Mode </w:t>
            </w:r>
          </w:p>
        </w:tc>
        <w:tc>
          <w:tcPr>
            <w:tcW w:w="3075" w:type="dxa"/>
            <w:hideMark/>
          </w:tcPr>
          <w:p w14:paraId="5238E18D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Two Wheeler</w:t>
            </w:r>
          </w:p>
        </w:tc>
        <w:tc>
          <w:tcPr>
            <w:tcW w:w="2059" w:type="dxa"/>
            <w:hideMark/>
          </w:tcPr>
          <w:p w14:paraId="6B31B6F0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-</w:t>
            </w:r>
          </w:p>
        </w:tc>
        <w:tc>
          <w:tcPr>
            <w:tcW w:w="1850" w:type="dxa"/>
            <w:hideMark/>
          </w:tcPr>
          <w:p w14:paraId="6D44086D" w14:textId="77777777" w:rsidR="00A61DF0" w:rsidRPr="00A61DF0" w:rsidRDefault="00A61DF0" w:rsidP="00A61DF0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3A3A3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3A3A3A"/>
                <w:sz w:val="22"/>
                <w:lang w:val="en-US"/>
              </w:rPr>
              <w:t>*</w:t>
            </w:r>
          </w:p>
        </w:tc>
      </w:tr>
    </w:tbl>
    <w:p w14:paraId="54A9028A" w14:textId="03465122" w:rsidR="00002AE5" w:rsidRDefault="00002AE5" w:rsidP="00A61DF0">
      <w:pPr>
        <w:rPr>
          <w:rFonts w:ascii="Cambria" w:hAnsi="Cambria"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821"/>
        <w:gridCol w:w="3297"/>
        <w:gridCol w:w="2915"/>
        <w:gridCol w:w="1273"/>
      </w:tblGrid>
      <w:tr w:rsidR="00C95764" w:rsidRPr="00A61DF0" w14:paraId="396FA842" w14:textId="77777777" w:rsidTr="00C957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hideMark/>
          </w:tcPr>
          <w:p w14:paraId="529C70ED" w14:textId="77777777" w:rsidR="00002AE5" w:rsidRPr="00A61DF0" w:rsidRDefault="00002AE5" w:rsidP="00DB08C6">
            <w:pPr>
              <w:spacing w:before="0" w:after="0"/>
              <w:rPr>
                <w:rFonts w:ascii="Cambria" w:eastAsia="Times New Roman" w:hAnsi="Cambria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sz w:val="22"/>
                <w:lang w:val="en-US"/>
              </w:rPr>
              <w:t> </w:t>
            </w:r>
          </w:p>
        </w:tc>
        <w:tc>
          <w:tcPr>
            <w:tcW w:w="3297" w:type="dxa"/>
            <w:hideMark/>
          </w:tcPr>
          <w:p w14:paraId="56A52829" w14:textId="77777777" w:rsidR="00002AE5" w:rsidRPr="00A61DF0" w:rsidRDefault="00002AE5" w:rsidP="00DB08C6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Current Employee probabilities</w:t>
            </w:r>
          </w:p>
        </w:tc>
        <w:tc>
          <w:tcPr>
            <w:tcW w:w="2915" w:type="dxa"/>
            <w:hideMark/>
          </w:tcPr>
          <w:p w14:paraId="19029499" w14:textId="77777777" w:rsidR="00002AE5" w:rsidRPr="00A61DF0" w:rsidRDefault="00002AE5" w:rsidP="00DB08C6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Employee Leaving probabilities</w:t>
            </w:r>
          </w:p>
        </w:tc>
        <w:tc>
          <w:tcPr>
            <w:tcW w:w="1273" w:type="dxa"/>
            <w:hideMark/>
          </w:tcPr>
          <w:p w14:paraId="130B740C" w14:textId="77777777" w:rsidR="00002AE5" w:rsidRPr="00A61DF0" w:rsidRDefault="00002AE5" w:rsidP="00DB08C6">
            <w:pPr>
              <w:spacing w:before="0"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 xml:space="preserve">Accuracy % </w:t>
            </w:r>
          </w:p>
        </w:tc>
      </w:tr>
      <w:tr w:rsidR="00C95764" w:rsidRPr="00A61DF0" w14:paraId="670D359A" w14:textId="77777777" w:rsidTr="00C95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hideMark/>
          </w:tcPr>
          <w:p w14:paraId="0B96B2CA" w14:textId="77777777" w:rsidR="00002AE5" w:rsidRPr="00A61DF0" w:rsidRDefault="00002AE5" w:rsidP="00DB08C6">
            <w:pPr>
              <w:spacing w:before="0" w:after="0"/>
              <w:jc w:val="center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Train</w:t>
            </w:r>
          </w:p>
        </w:tc>
        <w:tc>
          <w:tcPr>
            <w:tcW w:w="3297" w:type="dxa"/>
            <w:hideMark/>
          </w:tcPr>
          <w:p w14:paraId="2F559573" w14:textId="77777777" w:rsidR="00002AE5" w:rsidRPr="00A61DF0" w:rsidRDefault="00002AE5" w:rsidP="00DB08C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0.1709</w:t>
            </w:r>
          </w:p>
        </w:tc>
        <w:tc>
          <w:tcPr>
            <w:tcW w:w="2915" w:type="dxa"/>
            <w:hideMark/>
          </w:tcPr>
          <w:p w14:paraId="01531ABF" w14:textId="77777777" w:rsidR="00002AE5" w:rsidRPr="00A61DF0" w:rsidRDefault="00002AE5" w:rsidP="00DB08C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0.8028</w:t>
            </w:r>
          </w:p>
        </w:tc>
        <w:tc>
          <w:tcPr>
            <w:tcW w:w="1273" w:type="dxa"/>
            <w:hideMark/>
          </w:tcPr>
          <w:p w14:paraId="6C35CD2D" w14:textId="77777777" w:rsidR="00002AE5" w:rsidRPr="00A61DF0" w:rsidRDefault="00002AE5" w:rsidP="00DB08C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87.74</w:t>
            </w:r>
          </w:p>
        </w:tc>
      </w:tr>
      <w:tr w:rsidR="00002AE5" w:rsidRPr="00A61DF0" w14:paraId="32F2AE52" w14:textId="77777777" w:rsidTr="00C957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hideMark/>
          </w:tcPr>
          <w:p w14:paraId="00CE3CE0" w14:textId="77777777" w:rsidR="00002AE5" w:rsidRPr="00A61DF0" w:rsidRDefault="00002AE5" w:rsidP="00DB08C6">
            <w:pPr>
              <w:spacing w:before="0" w:after="0"/>
              <w:jc w:val="center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T</w:t>
            </w:r>
            <w:bookmarkStart w:id="0" w:name="_GoBack"/>
            <w:bookmarkEnd w:id="0"/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est</w:t>
            </w:r>
          </w:p>
        </w:tc>
        <w:tc>
          <w:tcPr>
            <w:tcW w:w="3297" w:type="dxa"/>
            <w:hideMark/>
          </w:tcPr>
          <w:p w14:paraId="03020E62" w14:textId="77777777" w:rsidR="00002AE5" w:rsidRPr="00A61DF0" w:rsidRDefault="00002AE5" w:rsidP="00DB08C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0.1514</w:t>
            </w:r>
          </w:p>
        </w:tc>
        <w:tc>
          <w:tcPr>
            <w:tcW w:w="2915" w:type="dxa"/>
            <w:hideMark/>
          </w:tcPr>
          <w:p w14:paraId="00EE7124" w14:textId="77777777" w:rsidR="00002AE5" w:rsidRPr="00A61DF0" w:rsidRDefault="00002AE5" w:rsidP="00DB08C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 xml:space="preserve">0.8330 </w:t>
            </w:r>
          </w:p>
        </w:tc>
        <w:tc>
          <w:tcPr>
            <w:tcW w:w="1273" w:type="dxa"/>
            <w:hideMark/>
          </w:tcPr>
          <w:p w14:paraId="56771F25" w14:textId="77777777" w:rsidR="00002AE5" w:rsidRPr="00A61DF0" w:rsidRDefault="00002AE5" w:rsidP="00DB08C6">
            <w:pPr>
              <w:spacing w:before="0"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90.23</w:t>
            </w:r>
          </w:p>
        </w:tc>
      </w:tr>
      <w:tr w:rsidR="00C95764" w:rsidRPr="00A61DF0" w14:paraId="7AC69F9D" w14:textId="77777777" w:rsidTr="00C957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" w:type="dxa"/>
            <w:hideMark/>
          </w:tcPr>
          <w:p w14:paraId="231659EE" w14:textId="77777777" w:rsidR="00002AE5" w:rsidRPr="00A61DF0" w:rsidRDefault="00002AE5" w:rsidP="00DB08C6">
            <w:pPr>
              <w:spacing w:before="0" w:after="0"/>
              <w:jc w:val="center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All</w:t>
            </w:r>
          </w:p>
        </w:tc>
        <w:tc>
          <w:tcPr>
            <w:tcW w:w="3297" w:type="dxa"/>
            <w:hideMark/>
          </w:tcPr>
          <w:p w14:paraId="2B84C6A5" w14:textId="77777777" w:rsidR="00002AE5" w:rsidRPr="00A61DF0" w:rsidRDefault="00002AE5" w:rsidP="00DB08C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0.1717</w:t>
            </w:r>
          </w:p>
        </w:tc>
        <w:tc>
          <w:tcPr>
            <w:tcW w:w="2915" w:type="dxa"/>
            <w:hideMark/>
          </w:tcPr>
          <w:p w14:paraId="1FC570D9" w14:textId="77777777" w:rsidR="00002AE5" w:rsidRPr="00A61DF0" w:rsidRDefault="00002AE5" w:rsidP="00DB08C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0.8042</w:t>
            </w:r>
          </w:p>
        </w:tc>
        <w:tc>
          <w:tcPr>
            <w:tcW w:w="1273" w:type="dxa"/>
            <w:hideMark/>
          </w:tcPr>
          <w:p w14:paraId="7487048E" w14:textId="77777777" w:rsidR="00002AE5" w:rsidRPr="00A61DF0" w:rsidRDefault="00002AE5" w:rsidP="00DB08C6">
            <w:pPr>
              <w:spacing w:before="0" w:after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/>
                <w:color w:val="000000"/>
                <w:sz w:val="22"/>
                <w:lang w:val="en-US"/>
              </w:rPr>
            </w:pPr>
            <w:r w:rsidRPr="00A61DF0">
              <w:rPr>
                <w:rFonts w:ascii="Cambria" w:eastAsia="Times New Roman" w:hAnsi="Cambria"/>
                <w:color w:val="000000"/>
                <w:sz w:val="22"/>
                <w:lang w:val="en-US"/>
              </w:rPr>
              <w:t>87.85</w:t>
            </w:r>
          </w:p>
        </w:tc>
      </w:tr>
    </w:tbl>
    <w:p w14:paraId="3BA34737" w14:textId="77777777" w:rsidR="00002AE5" w:rsidRPr="00A61DF0" w:rsidRDefault="00002AE5" w:rsidP="00A61DF0">
      <w:pPr>
        <w:rPr>
          <w:rFonts w:ascii="Cambria" w:hAnsi="Cambria"/>
        </w:rPr>
      </w:pPr>
    </w:p>
    <w:sectPr w:rsidR="00002AE5" w:rsidRPr="00A61DF0" w:rsidSect="008515F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080" w:bottom="1440" w:left="1080" w:header="432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1C47DD" w14:textId="77777777" w:rsidR="00096828" w:rsidRDefault="00096828" w:rsidP="00A0767B">
      <w:pPr>
        <w:spacing w:before="0" w:after="0"/>
      </w:pPr>
      <w:r>
        <w:separator/>
      </w:r>
    </w:p>
  </w:endnote>
  <w:endnote w:type="continuationSeparator" w:id="0">
    <w:p w14:paraId="7CABD7D7" w14:textId="77777777" w:rsidR="00096828" w:rsidRDefault="00096828" w:rsidP="00A0767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8519B0" w14:textId="1ABF2249" w:rsidR="007350E7" w:rsidRPr="00F766E6" w:rsidRDefault="00F766E6" w:rsidP="00F766E6">
    <w:pPr>
      <w:pStyle w:val="Footer"/>
      <w:jc w:val="right"/>
    </w:pPr>
    <w:r w:rsidRPr="00B37B68">
      <w:rPr>
        <w:color w:val="F79646"/>
        <w:sz w:val="16"/>
        <w:szCs w:val="16"/>
      </w:rPr>
      <w:t>Confidential</w:t>
    </w:r>
    <w:r>
      <w:rPr>
        <w:rFonts w:cs="Arial"/>
        <w:sz w:val="16"/>
        <w:szCs w:val="16"/>
      </w:rPr>
      <w:tab/>
    </w:r>
    <w:r w:rsidRPr="00E05CC4">
      <w:rPr>
        <w:color w:val="198CC3"/>
      </w:rPr>
      <w:t>www.agshealth.com</w:t>
    </w:r>
    <w:r>
      <w:rPr>
        <w:color w:val="F79646"/>
        <w:sz w:val="16"/>
        <w:szCs w:val="16"/>
      </w:rPr>
      <w:tab/>
    </w:r>
    <w:sdt>
      <w:sdtPr>
        <w:rPr>
          <w:rFonts w:cs="Arial"/>
          <w:color w:val="808080"/>
          <w:sz w:val="16"/>
          <w:szCs w:val="16"/>
        </w:rPr>
        <w:id w:val="1327552543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color w:val="808080"/>
              <w:sz w:val="16"/>
              <w:szCs w:val="16"/>
            </w:rPr>
            <w:id w:val="1993372896"/>
            <w:docPartObj>
              <w:docPartGallery w:val="Page Numbers (Top of Page)"/>
              <w:docPartUnique/>
            </w:docPartObj>
          </w:sdtPr>
          <w:sdtEndPr/>
          <w:sdtContent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Page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PAGE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8C7846">
              <w:rPr>
                <w:rFonts w:cs="Arial"/>
                <w:noProof/>
                <w:color w:val="808080"/>
                <w:sz w:val="16"/>
                <w:szCs w:val="16"/>
              </w:rPr>
              <w:t>2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 of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NUMPAGES 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8C7846">
              <w:rPr>
                <w:rFonts w:cs="Arial"/>
                <w:noProof/>
                <w:color w:val="808080"/>
                <w:sz w:val="16"/>
                <w:szCs w:val="16"/>
              </w:rPr>
              <w:t>2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A1890D" w14:textId="55293CA7" w:rsidR="00713E45" w:rsidRPr="001D5C14" w:rsidRDefault="001D5C14" w:rsidP="001D5C14">
    <w:pPr>
      <w:pStyle w:val="Footer"/>
      <w:jc w:val="right"/>
    </w:pPr>
    <w:r w:rsidRPr="00B37B68">
      <w:rPr>
        <w:color w:val="F79646"/>
        <w:sz w:val="16"/>
        <w:szCs w:val="16"/>
      </w:rPr>
      <w:t>Confidential</w:t>
    </w:r>
    <w:r w:rsidR="00E05CC4">
      <w:rPr>
        <w:rFonts w:cs="Arial"/>
        <w:sz w:val="16"/>
        <w:szCs w:val="16"/>
      </w:rPr>
      <w:tab/>
    </w:r>
    <w:r w:rsidRPr="00E05CC4">
      <w:rPr>
        <w:color w:val="198CC3"/>
      </w:rPr>
      <w:t>www.agshealth.com</w:t>
    </w:r>
    <w:r w:rsidR="00BF07CC">
      <w:rPr>
        <w:color w:val="F79646"/>
        <w:sz w:val="16"/>
        <w:szCs w:val="16"/>
      </w:rPr>
      <w:tab/>
    </w:r>
    <w:sdt>
      <w:sdtPr>
        <w:rPr>
          <w:rFonts w:cs="Arial"/>
          <w:color w:val="808080"/>
          <w:sz w:val="16"/>
          <w:szCs w:val="16"/>
        </w:rPr>
        <w:id w:val="-185179689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cs="Arial"/>
              <w:color w:val="808080"/>
              <w:sz w:val="16"/>
              <w:szCs w:val="16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Page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PAGE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450E4C">
              <w:rPr>
                <w:rFonts w:cs="Arial"/>
                <w:noProof/>
                <w:color w:val="808080"/>
                <w:sz w:val="16"/>
                <w:szCs w:val="16"/>
              </w:rPr>
              <w:t>1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  <w:r w:rsidRPr="001D5C14">
              <w:rPr>
                <w:rFonts w:cs="Arial"/>
                <w:color w:val="808080"/>
                <w:sz w:val="16"/>
                <w:szCs w:val="16"/>
              </w:rPr>
              <w:t xml:space="preserve"> of 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begin"/>
            </w:r>
            <w:r w:rsidRPr="001D5C14">
              <w:rPr>
                <w:rFonts w:cs="Arial"/>
                <w:color w:val="808080"/>
                <w:sz w:val="16"/>
                <w:szCs w:val="16"/>
              </w:rPr>
              <w:instrText xml:space="preserve"> NUMPAGES  </w:instrTex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separate"/>
            </w:r>
            <w:r w:rsidR="00450E4C">
              <w:rPr>
                <w:rFonts w:cs="Arial"/>
                <w:noProof/>
                <w:color w:val="808080"/>
                <w:sz w:val="16"/>
                <w:szCs w:val="16"/>
              </w:rPr>
              <w:t>2</w:t>
            </w:r>
            <w:r w:rsidRPr="001D5C14">
              <w:rPr>
                <w:rFonts w:cs="Arial"/>
                <w:color w:val="808080"/>
                <w:sz w:val="16"/>
                <w:szCs w:val="16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848D4E" w14:textId="77777777" w:rsidR="00096828" w:rsidRDefault="00096828" w:rsidP="00A0767B">
      <w:pPr>
        <w:spacing w:before="0" w:after="0"/>
      </w:pPr>
      <w:r>
        <w:separator/>
      </w:r>
    </w:p>
  </w:footnote>
  <w:footnote w:type="continuationSeparator" w:id="0">
    <w:p w14:paraId="2BCED5C8" w14:textId="77777777" w:rsidR="00096828" w:rsidRDefault="00096828" w:rsidP="00A0767B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52949E" w14:textId="2ADEF494" w:rsidR="00014A4C" w:rsidRPr="00F766E6" w:rsidRDefault="00662D3C" w:rsidP="00F766E6">
    <w:pPr>
      <w:pStyle w:val="Header"/>
    </w:pP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4860DFFB" wp14:editId="053FB039">
          <wp:simplePos x="0" y="0"/>
          <wp:positionH relativeFrom="column">
            <wp:posOffset>4743450</wp:posOffset>
          </wp:positionH>
          <wp:positionV relativeFrom="paragraph">
            <wp:posOffset>-106045</wp:posOffset>
          </wp:positionV>
          <wp:extent cx="1676400" cy="638175"/>
          <wp:effectExtent l="0" t="0" r="0" b="9525"/>
          <wp:wrapSquare wrapText="bothSides"/>
          <wp:docPr id="13" name="Picture 13" descr="AGS Health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AGS Health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D412EB" w14:textId="6E96D5C9" w:rsidR="00ED39E7" w:rsidRPr="001D5C14" w:rsidRDefault="00662D3C" w:rsidP="001D5C14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477D8A0F" wp14:editId="283EA6A4">
          <wp:simplePos x="0" y="0"/>
          <wp:positionH relativeFrom="column">
            <wp:posOffset>4743450</wp:posOffset>
          </wp:positionH>
          <wp:positionV relativeFrom="paragraph">
            <wp:posOffset>-125095</wp:posOffset>
          </wp:positionV>
          <wp:extent cx="1676400" cy="638175"/>
          <wp:effectExtent l="0" t="0" r="0" b="0"/>
          <wp:wrapSquare wrapText="bothSides"/>
          <wp:docPr id="12" name="Picture 12" descr="AGS Health_Logo_sm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AGS Health_Logo_smal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6400" cy="638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25pt;height:8.25pt" o:bullet="t">
        <v:imagedata r:id="rId1" o:title="bullet"/>
      </v:shape>
    </w:pict>
  </w:numPicBullet>
  <w:numPicBullet w:numPicBulletId="1">
    <w:pict>
      <v:shape id="_x0000_i1027" type="#_x0000_t75" style="width:4.5pt;height:6.75pt" o:bullet="t">
        <v:imagedata r:id="rId2" o:title="bullet"/>
      </v:shape>
    </w:pict>
  </w:numPicBullet>
  <w:abstractNum w:abstractNumId="0" w15:restartNumberingAfterBreak="0">
    <w:nsid w:val="FFFFFF89"/>
    <w:multiLevelType w:val="singleLevel"/>
    <w:tmpl w:val="1CA659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6E1157"/>
    <w:multiLevelType w:val="hybridMultilevel"/>
    <w:tmpl w:val="B0C2AE86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347FA"/>
    <w:multiLevelType w:val="hybridMultilevel"/>
    <w:tmpl w:val="14D45CB6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D510A"/>
    <w:multiLevelType w:val="hybridMultilevel"/>
    <w:tmpl w:val="77BCD2C8"/>
    <w:lvl w:ilvl="0" w:tplc="8A30D80E">
      <w:start w:val="1"/>
      <w:numFmt w:val="bullet"/>
      <w:pStyle w:val="BulletStyle1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027C18"/>
    <w:multiLevelType w:val="hybridMultilevel"/>
    <w:tmpl w:val="6580459E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9EDE3E9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A828B546">
      <w:start w:val="1"/>
      <w:numFmt w:val="bullet"/>
      <w:lvlText w:val="˃"/>
      <w:lvlJc w:val="left"/>
      <w:pPr>
        <w:ind w:left="2880" w:hanging="360"/>
      </w:pPr>
      <w:rPr>
        <w:rFonts w:ascii="Arial" w:hAnsi="Arial" w:hint="default"/>
      </w:rPr>
    </w:lvl>
    <w:lvl w:ilvl="4" w:tplc="4476D9EE">
      <w:start w:val="1"/>
      <w:numFmt w:val="bullet"/>
      <w:pStyle w:val="BulletStyle5"/>
      <w:lvlText w:val="-"/>
      <w:lvlJc w:val="left"/>
      <w:pPr>
        <w:ind w:left="3600" w:hanging="360"/>
      </w:pPr>
      <w:rPr>
        <w:rFonts w:ascii="Arial" w:hAnsi="Arial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8F08F5"/>
    <w:multiLevelType w:val="hybridMultilevel"/>
    <w:tmpl w:val="882A3026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4B610C"/>
    <w:multiLevelType w:val="hybridMultilevel"/>
    <w:tmpl w:val="867E1750"/>
    <w:lvl w:ilvl="0" w:tplc="A956BF74">
      <w:start w:val="1"/>
      <w:numFmt w:val="bullet"/>
      <w:lvlText w:val="4"/>
      <w:lvlJc w:val="left"/>
      <w:pPr>
        <w:ind w:left="-162" w:hanging="360"/>
      </w:pPr>
      <w:rPr>
        <w:rFonts w:ascii="Webdings" w:hAnsi="Webdings" w:hint="default"/>
        <w:color w:val="198CC3"/>
        <w:sz w:val="20"/>
        <w:szCs w:val="20"/>
      </w:rPr>
    </w:lvl>
    <w:lvl w:ilvl="1" w:tplc="F85EF09A">
      <w:start w:val="1"/>
      <w:numFmt w:val="bullet"/>
      <w:lvlText w:val="4"/>
      <w:lvlJc w:val="left"/>
      <w:pPr>
        <w:ind w:left="558" w:hanging="360"/>
      </w:pPr>
      <w:rPr>
        <w:rFonts w:ascii="Webdings" w:hAnsi="Webdings" w:hint="default"/>
        <w:color w:val="808080"/>
      </w:rPr>
    </w:lvl>
    <w:lvl w:ilvl="2" w:tplc="40090005">
      <w:start w:val="1"/>
      <w:numFmt w:val="bullet"/>
      <w:lvlText w:val=""/>
      <w:lvlJc w:val="left"/>
      <w:pPr>
        <w:ind w:left="12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19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7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4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1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48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598" w:hanging="360"/>
      </w:pPr>
      <w:rPr>
        <w:rFonts w:ascii="Wingdings" w:hAnsi="Wingdings" w:hint="default"/>
      </w:rPr>
    </w:lvl>
  </w:abstractNum>
  <w:abstractNum w:abstractNumId="7" w15:restartNumberingAfterBreak="0">
    <w:nsid w:val="3B2D7AF7"/>
    <w:multiLevelType w:val="multilevel"/>
    <w:tmpl w:val="46CE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1F3CBC"/>
    <w:multiLevelType w:val="hybridMultilevel"/>
    <w:tmpl w:val="5F50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C63269"/>
    <w:multiLevelType w:val="hybridMultilevel"/>
    <w:tmpl w:val="7160F3E6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6516804C">
      <w:start w:val="1"/>
      <w:numFmt w:val="bullet"/>
      <w:pStyle w:val="BulletStyle3"/>
      <w:lvlText w:val="»"/>
      <w:lvlJc w:val="left"/>
      <w:pPr>
        <w:ind w:left="2160" w:hanging="360"/>
      </w:pPr>
      <w:rPr>
        <w:rFonts w:ascii="Arial" w:hAnsi="Arial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683F81"/>
    <w:multiLevelType w:val="hybridMultilevel"/>
    <w:tmpl w:val="FE28D382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55456C"/>
    <w:multiLevelType w:val="multilevel"/>
    <w:tmpl w:val="08E46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67D780E"/>
    <w:multiLevelType w:val="multilevel"/>
    <w:tmpl w:val="01323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0E47871"/>
    <w:multiLevelType w:val="hybridMultilevel"/>
    <w:tmpl w:val="A59016CA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1F4582"/>
    <w:multiLevelType w:val="hybridMultilevel"/>
    <w:tmpl w:val="8E864F4E"/>
    <w:lvl w:ilvl="0" w:tplc="8A30D80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6104CA"/>
    <w:multiLevelType w:val="hybridMultilevel"/>
    <w:tmpl w:val="CA76AFCA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9EDE3E9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9EDE3E90">
      <w:start w:val="1"/>
      <w:numFmt w:val="bullet"/>
      <w:lvlText w:val="-"/>
      <w:lvlJc w:val="left"/>
      <w:pPr>
        <w:ind w:left="2880" w:hanging="360"/>
      </w:pPr>
      <w:rPr>
        <w:rFonts w:ascii="Arial" w:hAnsi="Aria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9D19B0"/>
    <w:multiLevelType w:val="multilevel"/>
    <w:tmpl w:val="3F028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EE96AC5"/>
    <w:multiLevelType w:val="hybridMultilevel"/>
    <w:tmpl w:val="399C95C4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A8E60E88">
      <w:start w:val="1"/>
      <w:numFmt w:val="bullet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9EDE3E9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2DD0D92E">
      <w:start w:val="1"/>
      <w:numFmt w:val="bullet"/>
      <w:pStyle w:val="BulletStyle4"/>
      <w:lvlText w:val="˃"/>
      <w:lvlJc w:val="left"/>
      <w:pPr>
        <w:ind w:left="2880" w:hanging="360"/>
      </w:pPr>
      <w:rPr>
        <w:rFonts w:ascii="Arial" w:hAnsi="Aria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713A24"/>
    <w:multiLevelType w:val="hybridMultilevel"/>
    <w:tmpl w:val="0A14E792"/>
    <w:lvl w:ilvl="0" w:tplc="26AE5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EB641E"/>
        <w:sz w:val="20"/>
        <w:szCs w:val="20"/>
      </w:rPr>
    </w:lvl>
    <w:lvl w:ilvl="1" w:tplc="9182C1EE">
      <w:start w:val="1"/>
      <w:numFmt w:val="bullet"/>
      <w:pStyle w:val="BulletStyle2"/>
      <w:lvlText w:val=""/>
      <w:lvlJc w:val="left"/>
      <w:pPr>
        <w:ind w:left="1440" w:hanging="360"/>
      </w:pPr>
      <w:rPr>
        <w:rFonts w:ascii="Webdings" w:hAnsi="Webdings" w:hint="default"/>
        <w:color w:val="80808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13D56"/>
    <w:multiLevelType w:val="multilevel"/>
    <w:tmpl w:val="83B05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C76451"/>
    <w:multiLevelType w:val="hybridMultilevel"/>
    <w:tmpl w:val="ACB2B04A"/>
    <w:lvl w:ilvl="0" w:tplc="454E38CE">
      <w:start w:val="1"/>
      <w:numFmt w:val="bullet"/>
      <w:lvlText w:val="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8F1FD8"/>
    <w:multiLevelType w:val="hybridMultilevel"/>
    <w:tmpl w:val="BC2A3688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360490"/>
    <w:multiLevelType w:val="hybridMultilevel"/>
    <w:tmpl w:val="6E5C37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592CF1"/>
    <w:multiLevelType w:val="hybridMultilevel"/>
    <w:tmpl w:val="A7420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283173"/>
    <w:multiLevelType w:val="hybridMultilevel"/>
    <w:tmpl w:val="88129D52"/>
    <w:lvl w:ilvl="0" w:tplc="A956BF74">
      <w:start w:val="1"/>
      <w:numFmt w:val="bullet"/>
      <w:lvlText w:val="4"/>
      <w:lvlJc w:val="left"/>
      <w:pPr>
        <w:ind w:left="720" w:hanging="360"/>
      </w:pPr>
      <w:rPr>
        <w:rFonts w:ascii="Webdings" w:hAnsi="Webdings" w:hint="default"/>
        <w:color w:val="198CC3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A026C7"/>
    <w:multiLevelType w:val="hybridMultilevel"/>
    <w:tmpl w:val="D39201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553303"/>
    <w:multiLevelType w:val="hybridMultilevel"/>
    <w:tmpl w:val="4E707496"/>
    <w:lvl w:ilvl="0" w:tplc="8A30D80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A956BF74">
      <w:start w:val="1"/>
      <w:numFmt w:val="bullet"/>
      <w:lvlText w:val="4"/>
      <w:lvlJc w:val="left"/>
      <w:pPr>
        <w:ind w:left="1440" w:hanging="360"/>
      </w:pPr>
      <w:rPr>
        <w:rFonts w:ascii="Webdings" w:hAnsi="Webdings" w:hint="default"/>
        <w:color w:val="198CC3"/>
        <w:sz w:val="20"/>
        <w:szCs w:val="20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17"/>
  </w:num>
  <w:num w:numId="4">
    <w:abstractNumId w:val="4"/>
  </w:num>
  <w:num w:numId="5">
    <w:abstractNumId w:val="0"/>
  </w:num>
  <w:num w:numId="6">
    <w:abstractNumId w:val="3"/>
  </w:num>
  <w:num w:numId="7">
    <w:abstractNumId w:val="6"/>
  </w:num>
  <w:num w:numId="8">
    <w:abstractNumId w:val="15"/>
  </w:num>
  <w:num w:numId="9">
    <w:abstractNumId w:val="26"/>
  </w:num>
  <w:num w:numId="10">
    <w:abstractNumId w:val="13"/>
  </w:num>
  <w:num w:numId="11">
    <w:abstractNumId w:val="10"/>
  </w:num>
  <w:num w:numId="12">
    <w:abstractNumId w:val="14"/>
  </w:num>
  <w:num w:numId="13">
    <w:abstractNumId w:val="24"/>
  </w:num>
  <w:num w:numId="14">
    <w:abstractNumId w:val="1"/>
  </w:num>
  <w:num w:numId="15">
    <w:abstractNumId w:val="5"/>
  </w:num>
  <w:num w:numId="16">
    <w:abstractNumId w:val="8"/>
  </w:num>
  <w:num w:numId="17">
    <w:abstractNumId w:val="23"/>
  </w:num>
  <w:num w:numId="18">
    <w:abstractNumId w:val="21"/>
  </w:num>
  <w:num w:numId="19">
    <w:abstractNumId w:val="20"/>
  </w:num>
  <w:num w:numId="20">
    <w:abstractNumId w:val="2"/>
  </w:num>
  <w:num w:numId="21">
    <w:abstractNumId w:val="25"/>
  </w:num>
  <w:num w:numId="22">
    <w:abstractNumId w:val="3"/>
  </w:num>
  <w:num w:numId="23">
    <w:abstractNumId w:val="22"/>
  </w:num>
  <w:num w:numId="24">
    <w:abstractNumId w:val="12"/>
  </w:num>
  <w:num w:numId="25">
    <w:abstractNumId w:val="7"/>
  </w:num>
  <w:num w:numId="26">
    <w:abstractNumId w:val="11"/>
  </w:num>
  <w:num w:numId="27">
    <w:abstractNumId w:val="19"/>
  </w:num>
  <w:num w:numId="28">
    <w:abstractNumId w:val="1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906"/>
    <w:rsid w:val="000022EF"/>
    <w:rsid w:val="00002AE5"/>
    <w:rsid w:val="000051CC"/>
    <w:rsid w:val="00014A4C"/>
    <w:rsid w:val="00055C48"/>
    <w:rsid w:val="00067004"/>
    <w:rsid w:val="0007561E"/>
    <w:rsid w:val="00087132"/>
    <w:rsid w:val="00095D6B"/>
    <w:rsid w:val="00096561"/>
    <w:rsid w:val="00096828"/>
    <w:rsid w:val="000A226A"/>
    <w:rsid w:val="000A6EC5"/>
    <w:rsid w:val="000B7A94"/>
    <w:rsid w:val="000D093D"/>
    <w:rsid w:val="000E685E"/>
    <w:rsid w:val="000F120F"/>
    <w:rsid w:val="00151A7A"/>
    <w:rsid w:val="001604C7"/>
    <w:rsid w:val="0019270D"/>
    <w:rsid w:val="001A3C20"/>
    <w:rsid w:val="001A649F"/>
    <w:rsid w:val="001B115F"/>
    <w:rsid w:val="001B41CF"/>
    <w:rsid w:val="001C0285"/>
    <w:rsid w:val="001D43EC"/>
    <w:rsid w:val="001D44CA"/>
    <w:rsid w:val="001D5C14"/>
    <w:rsid w:val="001E3387"/>
    <w:rsid w:val="001E4865"/>
    <w:rsid w:val="001F65D2"/>
    <w:rsid w:val="001F784F"/>
    <w:rsid w:val="00200D27"/>
    <w:rsid w:val="00204330"/>
    <w:rsid w:val="00204C91"/>
    <w:rsid w:val="0022499E"/>
    <w:rsid w:val="00225CCA"/>
    <w:rsid w:val="00231E25"/>
    <w:rsid w:val="002507D4"/>
    <w:rsid w:val="0025173F"/>
    <w:rsid w:val="00257D2F"/>
    <w:rsid w:val="002627EF"/>
    <w:rsid w:val="002630AE"/>
    <w:rsid w:val="00266F43"/>
    <w:rsid w:val="00272C3F"/>
    <w:rsid w:val="00277B70"/>
    <w:rsid w:val="0028310B"/>
    <w:rsid w:val="00287A5D"/>
    <w:rsid w:val="002953EF"/>
    <w:rsid w:val="002A58F6"/>
    <w:rsid w:val="002B5082"/>
    <w:rsid w:val="002C15E9"/>
    <w:rsid w:val="002C160A"/>
    <w:rsid w:val="002D4ABE"/>
    <w:rsid w:val="003060BC"/>
    <w:rsid w:val="0033748B"/>
    <w:rsid w:val="003458EA"/>
    <w:rsid w:val="003530C2"/>
    <w:rsid w:val="00360E49"/>
    <w:rsid w:val="00365F60"/>
    <w:rsid w:val="00371C04"/>
    <w:rsid w:val="00374B35"/>
    <w:rsid w:val="00375196"/>
    <w:rsid w:val="00381350"/>
    <w:rsid w:val="003825E6"/>
    <w:rsid w:val="0038612A"/>
    <w:rsid w:val="00391F20"/>
    <w:rsid w:val="0039567D"/>
    <w:rsid w:val="003A77AE"/>
    <w:rsid w:val="003B0A71"/>
    <w:rsid w:val="003C5A3F"/>
    <w:rsid w:val="003E12FE"/>
    <w:rsid w:val="003E2171"/>
    <w:rsid w:val="003F489E"/>
    <w:rsid w:val="003F4DB9"/>
    <w:rsid w:val="003F5DB7"/>
    <w:rsid w:val="0040738C"/>
    <w:rsid w:val="00407DB9"/>
    <w:rsid w:val="004101B8"/>
    <w:rsid w:val="00411A81"/>
    <w:rsid w:val="00420443"/>
    <w:rsid w:val="004221EF"/>
    <w:rsid w:val="00422833"/>
    <w:rsid w:val="00423CE2"/>
    <w:rsid w:val="00425570"/>
    <w:rsid w:val="0043685F"/>
    <w:rsid w:val="00447AFB"/>
    <w:rsid w:val="00450E4C"/>
    <w:rsid w:val="004641AC"/>
    <w:rsid w:val="00481675"/>
    <w:rsid w:val="0048767D"/>
    <w:rsid w:val="00490B30"/>
    <w:rsid w:val="00490F26"/>
    <w:rsid w:val="004A01F4"/>
    <w:rsid w:val="004A31F1"/>
    <w:rsid w:val="004A7496"/>
    <w:rsid w:val="004B13C2"/>
    <w:rsid w:val="004B1441"/>
    <w:rsid w:val="004B476B"/>
    <w:rsid w:val="004B5708"/>
    <w:rsid w:val="004B7377"/>
    <w:rsid w:val="004F65AA"/>
    <w:rsid w:val="004F6796"/>
    <w:rsid w:val="00502FB0"/>
    <w:rsid w:val="00524541"/>
    <w:rsid w:val="005318FE"/>
    <w:rsid w:val="00543BB8"/>
    <w:rsid w:val="00544B7F"/>
    <w:rsid w:val="00545A36"/>
    <w:rsid w:val="005532F2"/>
    <w:rsid w:val="00562CAB"/>
    <w:rsid w:val="00564C0B"/>
    <w:rsid w:val="005659A1"/>
    <w:rsid w:val="005714AC"/>
    <w:rsid w:val="0057673A"/>
    <w:rsid w:val="00577A15"/>
    <w:rsid w:val="00582576"/>
    <w:rsid w:val="00590822"/>
    <w:rsid w:val="00592099"/>
    <w:rsid w:val="005A469D"/>
    <w:rsid w:val="005C408E"/>
    <w:rsid w:val="005C69BD"/>
    <w:rsid w:val="005D1A69"/>
    <w:rsid w:val="005E1500"/>
    <w:rsid w:val="005E2F58"/>
    <w:rsid w:val="005E5FA8"/>
    <w:rsid w:val="005F3D23"/>
    <w:rsid w:val="006036BC"/>
    <w:rsid w:val="0060520D"/>
    <w:rsid w:val="00605FF8"/>
    <w:rsid w:val="00614018"/>
    <w:rsid w:val="0062145F"/>
    <w:rsid w:val="00642AE3"/>
    <w:rsid w:val="006467C3"/>
    <w:rsid w:val="00651192"/>
    <w:rsid w:val="006629B8"/>
    <w:rsid w:val="00662D3C"/>
    <w:rsid w:val="0067078A"/>
    <w:rsid w:val="0067233A"/>
    <w:rsid w:val="006734D3"/>
    <w:rsid w:val="0068274F"/>
    <w:rsid w:val="0068276D"/>
    <w:rsid w:val="00683535"/>
    <w:rsid w:val="00684833"/>
    <w:rsid w:val="006973B9"/>
    <w:rsid w:val="006B0437"/>
    <w:rsid w:val="006B48B0"/>
    <w:rsid w:val="006C4C33"/>
    <w:rsid w:val="006D3A8D"/>
    <w:rsid w:val="006D3C0B"/>
    <w:rsid w:val="006E1D43"/>
    <w:rsid w:val="006E514F"/>
    <w:rsid w:val="00702519"/>
    <w:rsid w:val="007038C2"/>
    <w:rsid w:val="00713E45"/>
    <w:rsid w:val="00727098"/>
    <w:rsid w:val="00730BB6"/>
    <w:rsid w:val="00730BBB"/>
    <w:rsid w:val="007350E7"/>
    <w:rsid w:val="0074469A"/>
    <w:rsid w:val="00752EDE"/>
    <w:rsid w:val="007535F0"/>
    <w:rsid w:val="00757E09"/>
    <w:rsid w:val="0077148B"/>
    <w:rsid w:val="00786D87"/>
    <w:rsid w:val="00790C08"/>
    <w:rsid w:val="007A1631"/>
    <w:rsid w:val="007A3CA5"/>
    <w:rsid w:val="007A63C1"/>
    <w:rsid w:val="007B4CE6"/>
    <w:rsid w:val="007C0906"/>
    <w:rsid w:val="007C1E79"/>
    <w:rsid w:val="007C3361"/>
    <w:rsid w:val="007D5982"/>
    <w:rsid w:val="007D77B1"/>
    <w:rsid w:val="007E65B2"/>
    <w:rsid w:val="007E709D"/>
    <w:rsid w:val="00801FFB"/>
    <w:rsid w:val="0080573D"/>
    <w:rsid w:val="00810CAA"/>
    <w:rsid w:val="00814015"/>
    <w:rsid w:val="0081765E"/>
    <w:rsid w:val="00820FD8"/>
    <w:rsid w:val="008235EE"/>
    <w:rsid w:val="008330D3"/>
    <w:rsid w:val="0083649B"/>
    <w:rsid w:val="00844C96"/>
    <w:rsid w:val="008515F4"/>
    <w:rsid w:val="008545FE"/>
    <w:rsid w:val="00856850"/>
    <w:rsid w:val="00867199"/>
    <w:rsid w:val="00873279"/>
    <w:rsid w:val="0087645A"/>
    <w:rsid w:val="0088014C"/>
    <w:rsid w:val="00881545"/>
    <w:rsid w:val="00896F44"/>
    <w:rsid w:val="008A638D"/>
    <w:rsid w:val="008B112A"/>
    <w:rsid w:val="008B1DE5"/>
    <w:rsid w:val="008C03A1"/>
    <w:rsid w:val="008C2722"/>
    <w:rsid w:val="008C64AD"/>
    <w:rsid w:val="008C7846"/>
    <w:rsid w:val="008D38B9"/>
    <w:rsid w:val="008D39BD"/>
    <w:rsid w:val="008E1A92"/>
    <w:rsid w:val="00911BD4"/>
    <w:rsid w:val="00915FA6"/>
    <w:rsid w:val="00917547"/>
    <w:rsid w:val="0092332D"/>
    <w:rsid w:val="00940D07"/>
    <w:rsid w:val="009527E4"/>
    <w:rsid w:val="009565A3"/>
    <w:rsid w:val="009649A4"/>
    <w:rsid w:val="00965943"/>
    <w:rsid w:val="009868E3"/>
    <w:rsid w:val="009909DD"/>
    <w:rsid w:val="00991EA5"/>
    <w:rsid w:val="0099382D"/>
    <w:rsid w:val="00996164"/>
    <w:rsid w:val="009B1067"/>
    <w:rsid w:val="009B3620"/>
    <w:rsid w:val="009C69F1"/>
    <w:rsid w:val="009C7F2E"/>
    <w:rsid w:val="009D445A"/>
    <w:rsid w:val="009D7441"/>
    <w:rsid w:val="009E5E58"/>
    <w:rsid w:val="009F16C7"/>
    <w:rsid w:val="00A0767B"/>
    <w:rsid w:val="00A109BA"/>
    <w:rsid w:val="00A1156B"/>
    <w:rsid w:val="00A16A99"/>
    <w:rsid w:val="00A17C6C"/>
    <w:rsid w:val="00A22C46"/>
    <w:rsid w:val="00A3398E"/>
    <w:rsid w:val="00A33F53"/>
    <w:rsid w:val="00A50971"/>
    <w:rsid w:val="00A535B0"/>
    <w:rsid w:val="00A61DF0"/>
    <w:rsid w:val="00A67B12"/>
    <w:rsid w:val="00A70916"/>
    <w:rsid w:val="00A8312D"/>
    <w:rsid w:val="00A83E0B"/>
    <w:rsid w:val="00A90074"/>
    <w:rsid w:val="00A9102A"/>
    <w:rsid w:val="00AA2729"/>
    <w:rsid w:val="00AA3515"/>
    <w:rsid w:val="00AC1F41"/>
    <w:rsid w:val="00AC29AB"/>
    <w:rsid w:val="00AC31E7"/>
    <w:rsid w:val="00AC5CFD"/>
    <w:rsid w:val="00AD2BE6"/>
    <w:rsid w:val="00AE2124"/>
    <w:rsid w:val="00B00692"/>
    <w:rsid w:val="00B23528"/>
    <w:rsid w:val="00B274FE"/>
    <w:rsid w:val="00B32C18"/>
    <w:rsid w:val="00B35933"/>
    <w:rsid w:val="00B37B68"/>
    <w:rsid w:val="00B5019D"/>
    <w:rsid w:val="00B70DEE"/>
    <w:rsid w:val="00B74FA5"/>
    <w:rsid w:val="00B75CCE"/>
    <w:rsid w:val="00B908E1"/>
    <w:rsid w:val="00B92289"/>
    <w:rsid w:val="00BA314D"/>
    <w:rsid w:val="00BA55CE"/>
    <w:rsid w:val="00BA5654"/>
    <w:rsid w:val="00BB4582"/>
    <w:rsid w:val="00BC3CD4"/>
    <w:rsid w:val="00BC5ABE"/>
    <w:rsid w:val="00BD600F"/>
    <w:rsid w:val="00BE1582"/>
    <w:rsid w:val="00BE1A7C"/>
    <w:rsid w:val="00BF07CC"/>
    <w:rsid w:val="00C02874"/>
    <w:rsid w:val="00C05EF2"/>
    <w:rsid w:val="00C07B73"/>
    <w:rsid w:val="00C12D2E"/>
    <w:rsid w:val="00C31BE8"/>
    <w:rsid w:val="00C43323"/>
    <w:rsid w:val="00C46310"/>
    <w:rsid w:val="00C54208"/>
    <w:rsid w:val="00C64109"/>
    <w:rsid w:val="00C76A60"/>
    <w:rsid w:val="00C77504"/>
    <w:rsid w:val="00C7751D"/>
    <w:rsid w:val="00C847FD"/>
    <w:rsid w:val="00C95764"/>
    <w:rsid w:val="00C964FF"/>
    <w:rsid w:val="00C97C12"/>
    <w:rsid w:val="00CC6E96"/>
    <w:rsid w:val="00CC6FA5"/>
    <w:rsid w:val="00CE20AB"/>
    <w:rsid w:val="00CE30A4"/>
    <w:rsid w:val="00CF090E"/>
    <w:rsid w:val="00D0436C"/>
    <w:rsid w:val="00D12C7D"/>
    <w:rsid w:val="00D25376"/>
    <w:rsid w:val="00D26EE0"/>
    <w:rsid w:val="00D30B88"/>
    <w:rsid w:val="00D330F7"/>
    <w:rsid w:val="00D361FE"/>
    <w:rsid w:val="00D57B44"/>
    <w:rsid w:val="00D60AD9"/>
    <w:rsid w:val="00D67AF4"/>
    <w:rsid w:val="00D70FDA"/>
    <w:rsid w:val="00D77E42"/>
    <w:rsid w:val="00D80770"/>
    <w:rsid w:val="00D904F8"/>
    <w:rsid w:val="00D923CE"/>
    <w:rsid w:val="00DB24FE"/>
    <w:rsid w:val="00DC1EC7"/>
    <w:rsid w:val="00DC3AC1"/>
    <w:rsid w:val="00DC4695"/>
    <w:rsid w:val="00DC593C"/>
    <w:rsid w:val="00DD2369"/>
    <w:rsid w:val="00DD2937"/>
    <w:rsid w:val="00DD704A"/>
    <w:rsid w:val="00DE4F7B"/>
    <w:rsid w:val="00DE73F0"/>
    <w:rsid w:val="00DE7D40"/>
    <w:rsid w:val="00DF7993"/>
    <w:rsid w:val="00E020AD"/>
    <w:rsid w:val="00E0239A"/>
    <w:rsid w:val="00E05CC4"/>
    <w:rsid w:val="00E16481"/>
    <w:rsid w:val="00E21B0F"/>
    <w:rsid w:val="00E31DAD"/>
    <w:rsid w:val="00E37E64"/>
    <w:rsid w:val="00E41A2F"/>
    <w:rsid w:val="00E57731"/>
    <w:rsid w:val="00E60AC8"/>
    <w:rsid w:val="00E64205"/>
    <w:rsid w:val="00E70DF5"/>
    <w:rsid w:val="00E8672E"/>
    <w:rsid w:val="00E963A9"/>
    <w:rsid w:val="00E97606"/>
    <w:rsid w:val="00EA14B1"/>
    <w:rsid w:val="00EA2B09"/>
    <w:rsid w:val="00EC1BB4"/>
    <w:rsid w:val="00EC58B0"/>
    <w:rsid w:val="00EC6831"/>
    <w:rsid w:val="00ED39E7"/>
    <w:rsid w:val="00ED65B9"/>
    <w:rsid w:val="00ED7E8B"/>
    <w:rsid w:val="00EF7074"/>
    <w:rsid w:val="00F0282D"/>
    <w:rsid w:val="00F036B9"/>
    <w:rsid w:val="00F0412F"/>
    <w:rsid w:val="00F1714C"/>
    <w:rsid w:val="00F32092"/>
    <w:rsid w:val="00F33208"/>
    <w:rsid w:val="00F36F14"/>
    <w:rsid w:val="00F50B38"/>
    <w:rsid w:val="00F51A5F"/>
    <w:rsid w:val="00F52C32"/>
    <w:rsid w:val="00F766E6"/>
    <w:rsid w:val="00F81157"/>
    <w:rsid w:val="00F840B5"/>
    <w:rsid w:val="00FC60B3"/>
    <w:rsid w:val="00FD1DD2"/>
    <w:rsid w:val="00FF6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C64E2F"/>
  <w15:chartTrackingRefBased/>
  <w15:docId w15:val="{ADF301D0-133B-4C8D-8E93-A9E1551FB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614018"/>
    <w:pPr>
      <w:spacing w:before="120" w:after="120"/>
    </w:pPr>
    <w:rPr>
      <w:rFonts w:ascii="Arial" w:hAnsi="Arial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rsid w:val="006973B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67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0767B"/>
  </w:style>
  <w:style w:type="paragraph" w:styleId="Footer">
    <w:name w:val="footer"/>
    <w:basedOn w:val="Normal"/>
    <w:link w:val="FooterChar"/>
    <w:uiPriority w:val="99"/>
    <w:unhideWhenUsed/>
    <w:rsid w:val="00A0767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0767B"/>
  </w:style>
  <w:style w:type="paragraph" w:styleId="BodyText">
    <w:name w:val="Body Text"/>
    <w:basedOn w:val="Normal"/>
    <w:link w:val="BodyTextChar"/>
    <w:semiHidden/>
    <w:rsid w:val="006973B9"/>
    <w:pPr>
      <w:spacing w:before="80" w:after="40"/>
      <w:jc w:val="both"/>
    </w:pPr>
    <w:rPr>
      <w:rFonts w:ascii="Book Antiqua" w:eastAsia="Times New Roman" w:hAnsi="Book Antiqua"/>
      <w:snapToGrid w:val="0"/>
      <w:sz w:val="19"/>
      <w:szCs w:val="20"/>
      <w:lang w:val="en-US"/>
    </w:rPr>
  </w:style>
  <w:style w:type="character" w:customStyle="1" w:styleId="BodyTextChar">
    <w:name w:val="Body Text Char"/>
    <w:link w:val="BodyText"/>
    <w:semiHidden/>
    <w:rsid w:val="006973B9"/>
    <w:rPr>
      <w:rFonts w:ascii="Book Antiqua" w:eastAsia="Times New Roman" w:hAnsi="Book Antiqua"/>
      <w:snapToGrid w:val="0"/>
      <w:sz w:val="19"/>
      <w:lang w:val="en-US" w:eastAsia="en-US"/>
    </w:rPr>
  </w:style>
  <w:style w:type="paragraph" w:customStyle="1" w:styleId="BulletStyle1">
    <w:name w:val="Bullet Style 1"/>
    <w:basedOn w:val="Normal"/>
    <w:link w:val="BulletStyle1Char"/>
    <w:qFormat/>
    <w:rsid w:val="00614018"/>
    <w:pPr>
      <w:numPr>
        <w:numId w:val="6"/>
      </w:numPr>
    </w:pPr>
    <w:rPr>
      <w:rFonts w:cs="Arial"/>
      <w:szCs w:val="20"/>
    </w:rPr>
  </w:style>
  <w:style w:type="paragraph" w:customStyle="1" w:styleId="BulletStyle2">
    <w:name w:val="Bullet Style 2"/>
    <w:basedOn w:val="Normal"/>
    <w:link w:val="BulletStyle2Char"/>
    <w:qFormat/>
    <w:rsid w:val="006973B9"/>
    <w:pPr>
      <w:numPr>
        <w:ilvl w:val="1"/>
        <w:numId w:val="1"/>
      </w:numPr>
    </w:pPr>
    <w:rPr>
      <w:rFonts w:cs="Arial"/>
      <w:szCs w:val="20"/>
    </w:rPr>
  </w:style>
  <w:style w:type="character" w:customStyle="1" w:styleId="BulletStyle1Char">
    <w:name w:val="Bullet Style 1 Char"/>
    <w:link w:val="BulletStyle1"/>
    <w:rsid w:val="00614018"/>
    <w:rPr>
      <w:rFonts w:ascii="Arial" w:hAnsi="Arial" w:cs="Arial"/>
      <w:lang w:eastAsia="en-US"/>
    </w:rPr>
  </w:style>
  <w:style w:type="paragraph" w:customStyle="1" w:styleId="BulletStyle3">
    <w:name w:val="Bullet Style 3"/>
    <w:basedOn w:val="Normal"/>
    <w:link w:val="BulletStyle3Char"/>
    <w:qFormat/>
    <w:rsid w:val="006973B9"/>
    <w:pPr>
      <w:numPr>
        <w:ilvl w:val="2"/>
        <w:numId w:val="2"/>
      </w:numPr>
    </w:pPr>
    <w:rPr>
      <w:rFonts w:cs="Arial"/>
      <w:szCs w:val="20"/>
    </w:rPr>
  </w:style>
  <w:style w:type="character" w:customStyle="1" w:styleId="BulletStyle2Char">
    <w:name w:val="Bullet Style 2 Char"/>
    <w:link w:val="BulletStyle2"/>
    <w:rsid w:val="006973B9"/>
    <w:rPr>
      <w:rFonts w:ascii="Arial" w:hAnsi="Arial" w:cs="Arial"/>
      <w:lang w:eastAsia="en-US"/>
    </w:rPr>
  </w:style>
  <w:style w:type="paragraph" w:customStyle="1" w:styleId="BulletStyle4">
    <w:name w:val="Bullet Style 4"/>
    <w:basedOn w:val="Normal"/>
    <w:link w:val="BulletStyle4Char"/>
    <w:qFormat/>
    <w:rsid w:val="006973B9"/>
    <w:pPr>
      <w:numPr>
        <w:ilvl w:val="3"/>
        <w:numId w:val="3"/>
      </w:numPr>
      <w:ind w:left="1843" w:hanging="283"/>
    </w:pPr>
    <w:rPr>
      <w:rFonts w:cs="Arial"/>
      <w:szCs w:val="20"/>
    </w:rPr>
  </w:style>
  <w:style w:type="character" w:customStyle="1" w:styleId="BulletStyle3Char">
    <w:name w:val="Bullet Style 3 Char"/>
    <w:link w:val="BulletStyle3"/>
    <w:rsid w:val="006973B9"/>
    <w:rPr>
      <w:rFonts w:ascii="Arial" w:hAnsi="Arial" w:cs="Arial"/>
      <w:lang w:eastAsia="en-US"/>
    </w:rPr>
  </w:style>
  <w:style w:type="paragraph" w:customStyle="1" w:styleId="BulletStyle5">
    <w:name w:val="Bullet Style 5"/>
    <w:basedOn w:val="Normal"/>
    <w:link w:val="BulletStyle5Char"/>
    <w:qFormat/>
    <w:rsid w:val="006973B9"/>
    <w:pPr>
      <w:numPr>
        <w:ilvl w:val="4"/>
        <w:numId w:val="4"/>
      </w:numPr>
      <w:ind w:left="2268" w:hanging="283"/>
    </w:pPr>
    <w:rPr>
      <w:rFonts w:cs="Arial"/>
      <w:szCs w:val="20"/>
    </w:rPr>
  </w:style>
  <w:style w:type="character" w:customStyle="1" w:styleId="BulletStyle4Char">
    <w:name w:val="Bullet Style 4 Char"/>
    <w:link w:val="BulletStyle4"/>
    <w:rsid w:val="006973B9"/>
    <w:rPr>
      <w:rFonts w:ascii="Arial" w:hAnsi="Arial" w:cs="Arial"/>
      <w:lang w:eastAsia="en-US"/>
    </w:rPr>
  </w:style>
  <w:style w:type="paragraph" w:customStyle="1" w:styleId="TitleStyle1">
    <w:name w:val="Title Style1"/>
    <w:basedOn w:val="Normal"/>
    <w:link w:val="TitleStyle1Char"/>
    <w:qFormat/>
    <w:rsid w:val="006973B9"/>
    <w:rPr>
      <w:rFonts w:cs="Arial"/>
      <w:sz w:val="30"/>
      <w:szCs w:val="30"/>
    </w:rPr>
  </w:style>
  <w:style w:type="character" w:customStyle="1" w:styleId="BulletStyle5Char">
    <w:name w:val="Bullet Style 5 Char"/>
    <w:link w:val="BulletStyle5"/>
    <w:rsid w:val="006973B9"/>
    <w:rPr>
      <w:rFonts w:ascii="Arial" w:hAnsi="Arial" w:cs="Arial"/>
      <w:lang w:eastAsia="en-US"/>
    </w:rPr>
  </w:style>
  <w:style w:type="paragraph" w:customStyle="1" w:styleId="TitleStyle2">
    <w:name w:val="Title Style 2"/>
    <w:basedOn w:val="Normal"/>
    <w:link w:val="TitleStyle2Char"/>
    <w:qFormat/>
    <w:rsid w:val="006973B9"/>
    <w:rPr>
      <w:rFonts w:cs="Arial"/>
      <w:sz w:val="24"/>
      <w:szCs w:val="24"/>
    </w:rPr>
  </w:style>
  <w:style w:type="character" w:customStyle="1" w:styleId="TitleStyle1Char">
    <w:name w:val="Title Style1 Char"/>
    <w:link w:val="TitleStyle1"/>
    <w:rsid w:val="006973B9"/>
    <w:rPr>
      <w:rFonts w:ascii="Arial" w:hAnsi="Arial" w:cs="Arial"/>
      <w:sz w:val="30"/>
      <w:szCs w:val="30"/>
      <w:lang w:eastAsia="en-US"/>
    </w:rPr>
  </w:style>
  <w:style w:type="paragraph" w:customStyle="1" w:styleId="BodyContent">
    <w:name w:val="Body Content"/>
    <w:basedOn w:val="BodyText"/>
    <w:link w:val="BodyContentChar"/>
    <w:qFormat/>
    <w:rsid w:val="005C408E"/>
    <w:pPr>
      <w:spacing w:before="120" w:after="120"/>
    </w:pPr>
    <w:rPr>
      <w:rFonts w:ascii="Arial" w:hAnsi="Arial" w:cs="Arial"/>
      <w:sz w:val="20"/>
    </w:rPr>
  </w:style>
  <w:style w:type="character" w:customStyle="1" w:styleId="TitleStyle2Char">
    <w:name w:val="Title Style 2 Char"/>
    <w:link w:val="TitleStyle2"/>
    <w:rsid w:val="006973B9"/>
    <w:rPr>
      <w:rFonts w:ascii="Arial" w:hAnsi="Arial" w:cs="Arial"/>
      <w:sz w:val="24"/>
      <w:szCs w:val="24"/>
      <w:lang w:eastAsia="en-US"/>
    </w:rPr>
  </w:style>
  <w:style w:type="character" w:customStyle="1" w:styleId="Heading1Char">
    <w:name w:val="Heading 1 Char"/>
    <w:link w:val="Heading1"/>
    <w:uiPriority w:val="9"/>
    <w:rsid w:val="006973B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customStyle="1" w:styleId="BodyContentChar">
    <w:name w:val="Body Content Char"/>
    <w:link w:val="BodyContent"/>
    <w:rsid w:val="005C408E"/>
    <w:rPr>
      <w:rFonts w:ascii="Arial" w:eastAsia="Times New Roman" w:hAnsi="Arial" w:cs="Arial"/>
      <w:snapToGrid w:val="0"/>
      <w:sz w:val="19"/>
      <w:lang w:val="en-US" w:eastAsia="en-US"/>
    </w:rPr>
  </w:style>
  <w:style w:type="paragraph" w:customStyle="1" w:styleId="TitleStyle3">
    <w:name w:val="Title Style 3"/>
    <w:basedOn w:val="Normal"/>
    <w:link w:val="TitleStyle3Char"/>
    <w:qFormat/>
    <w:rsid w:val="007B4CE6"/>
    <w:rPr>
      <w:rFonts w:cs="Arial"/>
      <w:b/>
      <w:sz w:val="24"/>
      <w:szCs w:val="24"/>
    </w:rPr>
  </w:style>
  <w:style w:type="paragraph" w:customStyle="1" w:styleId="EmphasisAGS">
    <w:name w:val="Emphasis_AGS"/>
    <w:basedOn w:val="Header"/>
    <w:link w:val="EmphasisAGSChar"/>
    <w:qFormat/>
    <w:rsid w:val="007B4CE6"/>
    <w:pPr>
      <w:tabs>
        <w:tab w:val="clear" w:pos="9026"/>
        <w:tab w:val="left" w:pos="4820"/>
        <w:tab w:val="right" w:pos="9781"/>
      </w:tabs>
    </w:pPr>
    <w:rPr>
      <w:rFonts w:cs="Arial"/>
      <w:color w:val="EB641E"/>
    </w:rPr>
  </w:style>
  <w:style w:type="character" w:customStyle="1" w:styleId="TitleStyle3Char">
    <w:name w:val="Title Style 3 Char"/>
    <w:link w:val="TitleStyle3"/>
    <w:rsid w:val="007B4CE6"/>
    <w:rPr>
      <w:rFonts w:ascii="Arial" w:hAnsi="Arial" w:cs="Arial"/>
      <w:b/>
      <w:sz w:val="24"/>
      <w:szCs w:val="24"/>
      <w:lang w:eastAsia="en-US"/>
    </w:rPr>
  </w:style>
  <w:style w:type="character" w:styleId="SubtleEmphasis">
    <w:name w:val="Subtle Emphasis"/>
    <w:uiPriority w:val="19"/>
    <w:rsid w:val="00C54208"/>
    <w:rPr>
      <w:i/>
      <w:iCs/>
      <w:color w:val="EB641E"/>
    </w:rPr>
  </w:style>
  <w:style w:type="character" w:customStyle="1" w:styleId="EmphasisAGSChar">
    <w:name w:val="Emphasis_AGS Char"/>
    <w:link w:val="EmphasisAGS"/>
    <w:rsid w:val="007B4CE6"/>
    <w:rPr>
      <w:rFonts w:ascii="Arial" w:hAnsi="Arial" w:cs="Arial"/>
      <w:color w:val="EB641E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6B48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">
    <w:name w:val="Table Header"/>
    <w:basedOn w:val="BodyText"/>
    <w:link w:val="TableHeaderChar"/>
    <w:qFormat/>
    <w:rsid w:val="006B48B0"/>
    <w:pPr>
      <w:jc w:val="left"/>
    </w:pPr>
    <w:rPr>
      <w:rFonts w:ascii="Arial" w:hAnsi="Arial" w:cs="Arial"/>
      <w:b/>
      <w:bCs/>
      <w:sz w:val="20"/>
    </w:rPr>
  </w:style>
  <w:style w:type="character" w:styleId="Hyperlink">
    <w:name w:val="Hyperlink"/>
    <w:uiPriority w:val="99"/>
    <w:unhideWhenUsed/>
    <w:rsid w:val="00014A4C"/>
    <w:rPr>
      <w:color w:val="0000FF"/>
      <w:u w:val="single"/>
    </w:rPr>
  </w:style>
  <w:style w:type="character" w:customStyle="1" w:styleId="TableHeaderChar">
    <w:name w:val="Table Header Char"/>
    <w:link w:val="TableHeader"/>
    <w:rsid w:val="006B48B0"/>
    <w:rPr>
      <w:rFonts w:ascii="Arial" w:eastAsia="Times New Roman" w:hAnsi="Arial" w:cs="Arial"/>
      <w:b/>
      <w:bCs/>
      <w:snapToGrid w:val="0"/>
      <w:sz w:val="19"/>
      <w:lang w:val="en-US" w:eastAsia="en-US"/>
    </w:rPr>
  </w:style>
  <w:style w:type="paragraph" w:styleId="ListBullet">
    <w:name w:val="List Bullet"/>
    <w:basedOn w:val="Normal"/>
    <w:uiPriority w:val="99"/>
    <w:unhideWhenUsed/>
    <w:rsid w:val="006734D3"/>
    <w:pPr>
      <w:numPr>
        <w:numId w:val="5"/>
      </w:numPr>
      <w:contextualSpacing/>
    </w:pPr>
  </w:style>
  <w:style w:type="paragraph" w:customStyle="1" w:styleId="Style1">
    <w:name w:val="Style1"/>
    <w:basedOn w:val="BulletStyle1"/>
    <w:link w:val="Style1Char"/>
    <w:qFormat/>
    <w:rsid w:val="00614018"/>
  </w:style>
  <w:style w:type="paragraph" w:styleId="ListParagraph">
    <w:name w:val="List Paragraph"/>
    <w:basedOn w:val="Normal"/>
    <w:uiPriority w:val="34"/>
    <w:qFormat/>
    <w:rsid w:val="00F0282D"/>
    <w:pPr>
      <w:spacing w:before="0" w:after="0"/>
      <w:ind w:left="720"/>
    </w:pPr>
    <w:rPr>
      <w:rFonts w:ascii="Calibri" w:hAnsi="Calibri" w:cs="Calibri"/>
      <w:sz w:val="22"/>
      <w:lang w:val="en-US"/>
    </w:rPr>
  </w:style>
  <w:style w:type="character" w:customStyle="1" w:styleId="Style1Char">
    <w:name w:val="Style1 Char"/>
    <w:basedOn w:val="BulletStyle1Char"/>
    <w:link w:val="Style1"/>
    <w:rsid w:val="00614018"/>
    <w:rPr>
      <w:rFonts w:ascii="Arial" w:hAnsi="Arial" w:cs="Arial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A61DF0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/>
    </w:rPr>
  </w:style>
  <w:style w:type="table" w:styleId="GridTable4-Accent6">
    <w:name w:val="Grid Table 4 Accent 6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5">
    <w:name w:val="Grid Table 4 Accent 5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">
    <w:name w:val="Grid Table 5 Dark"/>
    <w:basedOn w:val="TableNormal"/>
    <w:uiPriority w:val="50"/>
    <w:rsid w:val="00C9576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95764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18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4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0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44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8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6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New%20Venture\MS%20Word\Word_template_AGS_V.03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51F77-9A05-48D6-A237-C371204517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Word_template_AGS_V.03</Template>
  <TotalTime>1</TotalTime>
  <Pages>2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cp:lastModifiedBy>Makarand Ghule</cp:lastModifiedBy>
  <cp:revision>2</cp:revision>
  <cp:lastPrinted>2016-11-15T23:04:00Z</cp:lastPrinted>
  <dcterms:created xsi:type="dcterms:W3CDTF">2016-12-08T13:21:00Z</dcterms:created>
  <dcterms:modified xsi:type="dcterms:W3CDTF">2016-12-08T13:21:00Z</dcterms:modified>
</cp:coreProperties>
</file>