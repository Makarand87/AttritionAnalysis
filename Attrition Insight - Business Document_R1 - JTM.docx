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77777777" w:rsidR="00A61DF0" w:rsidRPr="00A61DF0" w:rsidRDefault="00A61DF0" w:rsidP="008D38B9">
      <w:pPr>
        <w:pStyle w:val="TitleStyle1"/>
        <w:rPr>
          <w:rFonts w:ascii="Cambria" w:hAnsi="Cambria"/>
          <w:b/>
          <w:color w:val="ED7D31" w:themeColor="accent2"/>
          <w:lang w:val="en-US"/>
        </w:rPr>
      </w:pPr>
      <w:r w:rsidRPr="00A61DF0">
        <w:rPr>
          <w:rFonts w:ascii="Cambria" w:hAnsi="Cambria"/>
          <w:b/>
          <w:color w:val="ED7D31" w:themeColor="accent2"/>
          <w:lang w:val="en-US"/>
        </w:rPr>
        <w:t>Project Name: Attrition</w:t>
      </w:r>
      <w:r w:rsidR="00CC067F">
        <w:rPr>
          <w:rFonts w:ascii="Cambria" w:hAnsi="Cambria"/>
          <w:b/>
          <w:color w:val="ED7D31" w:themeColor="accent2"/>
          <w:lang w:val="en-US"/>
        </w:rPr>
        <w:t xml:space="preserve"> Prediction</w:t>
      </w:r>
    </w:p>
    <w:p w14:paraId="71E522D3" w14:textId="77777777" w:rsidR="00CC067F" w:rsidRPr="00A61DF0" w:rsidRDefault="00CC067F" w:rsidP="00CC067F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Project Goals</w:t>
      </w:r>
    </w:p>
    <w:p w14:paraId="7E75E7B1" w14:textId="77777777" w:rsidR="00CC067F" w:rsidRPr="00A61DF0" w:rsidRDefault="00CC067F" w:rsidP="00CC067F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Description</w:t>
      </w:r>
    </w:p>
    <w:p w14:paraId="42B32519" w14:textId="2BB648CF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Build a statistical model which gives us the risk score (probability of employee leaving) for employees by capturing import</w:t>
      </w:r>
      <w:r w:rsidR="00E07E7E">
        <w:rPr>
          <w:rFonts w:ascii="Cambria" w:eastAsia="Times New Roman" w:hAnsi="Cambria"/>
          <w:color w:val="003366"/>
          <w:sz w:val="22"/>
          <w:lang w:val="en-US"/>
        </w:rPr>
        <w:t>ant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 xml:space="preserve">Input </w:t>
      </w:r>
    </w:p>
    <w:p w14:paraId="2B2EBF72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Active and Inactive Employee (Total (2980) Current (1596) and P</w:t>
      </w:r>
      <w:r>
        <w:rPr>
          <w:rFonts w:ascii="Cambria" w:eastAsia="Times New Roman" w:hAnsi="Cambria"/>
          <w:color w:val="003366"/>
          <w:sz w:val="22"/>
          <w:lang w:val="en-US"/>
        </w:rPr>
        <w:t>ast (1384) Employees) from 2015 and 2016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years</w:t>
      </w:r>
    </w:p>
    <w:p w14:paraId="3B734032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Vertical - 'AR Follow up'</w:t>
      </w:r>
    </w:p>
    <w:p w14:paraId="4F729874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Job Role - Team Member, Desk Head, Team Leader</w:t>
      </w:r>
    </w:p>
    <w:p w14:paraId="7A4F6F42" w14:textId="77777777" w:rsidR="00CC067F" w:rsidRDefault="00C95764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A</w:t>
      </w:r>
      <w:r w:rsidR="00CC067F">
        <w:rPr>
          <w:rFonts w:ascii="Cambria" w:eastAsia="Times New Roman" w:hAnsi="Cambria"/>
          <w:color w:val="003366"/>
          <w:sz w:val="22"/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Experience in AGS</w:t>
      </w:r>
    </w:p>
    <w:p w14:paraId="5872BA99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Employee Age</w:t>
      </w:r>
    </w:p>
    <w:p w14:paraId="446D6543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Gender</w:t>
      </w:r>
    </w:p>
    <w:p w14:paraId="33D28179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Marital Status</w:t>
      </w:r>
    </w:p>
    <w:p w14:paraId="2DBDD966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Work Location</w:t>
      </w:r>
    </w:p>
    <w:p w14:paraId="6749DABF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Job Role</w:t>
      </w:r>
    </w:p>
    <w:p w14:paraId="1759B02C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Experience Type</w:t>
      </w:r>
    </w:p>
    <w:p w14:paraId="66C85934" w14:textId="19C2B2F3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Prod Avg</w:t>
      </w:r>
      <w:r w:rsidR="00B9396B">
        <w:rPr>
          <w:rFonts w:ascii="Cambria" w:eastAsia="Times New Roman" w:hAnsi="Cambria"/>
          <w:color w:val="003366"/>
          <w:sz w:val="22"/>
          <w:lang w:val="en-US"/>
        </w:rPr>
        <w:t>.</w:t>
      </w:r>
      <w:r>
        <w:rPr>
          <w:rFonts w:ascii="Cambria" w:eastAsia="Times New Roman" w:hAnsi="Cambria"/>
          <w:color w:val="003366"/>
          <w:sz w:val="22"/>
          <w:lang w:val="en-US"/>
        </w:rPr>
        <w:t xml:space="preserve"> Dur</w:t>
      </w:r>
      <w:bookmarkStart w:id="0" w:name="_GoBack"/>
      <w:bookmarkEnd w:id="0"/>
      <w:r>
        <w:rPr>
          <w:rFonts w:ascii="Cambria" w:eastAsia="Times New Roman" w:hAnsi="Cambria"/>
          <w:color w:val="003366"/>
          <w:sz w:val="22"/>
          <w:lang w:val="en-US"/>
        </w:rPr>
        <w:t>ing Notice</w:t>
      </w:r>
    </w:p>
    <w:p w14:paraId="2F131C33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Course</w:t>
      </w:r>
    </w:p>
    <w:p w14:paraId="0B2D911E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Last30DaysLeaveCount</w:t>
      </w:r>
    </w:p>
    <w:p w14:paraId="6E24F567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Total Extra Hours Worked</w:t>
      </w:r>
    </w:p>
    <w:p w14:paraId="1AE75187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Function</w:t>
      </w:r>
    </w:p>
    <w:p w14:paraId="372F6B1B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Shift</w:t>
      </w:r>
    </w:p>
    <w:p w14:paraId="312CB417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Transport Mode</w:t>
      </w:r>
    </w:p>
    <w:p w14:paraId="1B05A28F" w14:textId="77777777" w:rsidR="00A61DF0" w:rsidRPr="00A61DF0" w:rsidRDefault="00A61DF0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Engagement Index </w:t>
      </w:r>
    </w:p>
    <w:p w14:paraId="423A1760" w14:textId="77777777" w:rsidR="00CC067F" w:rsidRDefault="00CC067F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Assumptions</w:t>
      </w:r>
    </w:p>
    <w:p w14:paraId="0A4D3A53" w14:textId="6E9FB9D4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Considered 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>current w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>ork related attributes only</w:t>
      </w:r>
    </w:p>
    <w:p w14:paraId="4FC34104" w14:textId="3004C9C8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Considered att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 xml:space="preserve">ributes (where missing data 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>was less than 20%) with imputation</w:t>
      </w:r>
    </w:p>
    <w:p w14:paraId="2E8D4F43" w14:textId="68CD2D9B" w:rsidR="00492920" w:rsidRDefault="00B151BF" w:rsidP="00492920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Previous l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ocation attributes will not be </w:t>
      </w:r>
      <w:r w:rsidR="00DE2352">
        <w:rPr>
          <w:rFonts w:ascii="Cambria" w:eastAsia="Times New Roman" w:hAnsi="Cambria"/>
          <w:color w:val="003366"/>
          <w:sz w:val="22"/>
          <w:lang w:val="en-US"/>
        </w:rPr>
        <w:t>useful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 to tell about attrition as dynamics of business is changed significantly within last 2 years (Chennai to Hyderabad)</w:t>
      </w:r>
    </w:p>
    <w:p w14:paraId="63DB923C" w14:textId="39275008" w:rsidR="00492920" w:rsidRPr="00492920" w:rsidRDefault="00751235" w:rsidP="00581492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492920">
        <w:rPr>
          <w:rFonts w:ascii="Cambria" w:eastAsia="Times New Roman" w:hAnsi="Cambria"/>
          <w:color w:val="003366"/>
          <w:sz w:val="22"/>
          <w:lang w:val="en-US"/>
        </w:rPr>
        <w:t xml:space="preserve">Education Courses grouped - </w:t>
      </w:r>
      <w:r w:rsidRPr="00492920">
        <w:rPr>
          <w:rFonts w:ascii="Cambria" w:eastAsia="Times New Roman" w:hAnsi="Cambria"/>
          <w:color w:val="000000"/>
          <w:szCs w:val="20"/>
          <w:lang w:val="en-US"/>
        </w:rPr>
        <w:t xml:space="preserve"> </w:t>
      </w:r>
    </w:p>
    <w:p w14:paraId="60B2F745" w14:textId="77777777" w:rsidR="00492920" w:rsidRDefault="00492920" w:rsidP="00492920">
      <w:pPr>
        <w:pStyle w:val="ListParagraph"/>
        <w:numPr>
          <w:ilvl w:val="0"/>
          <w:numId w:val="27"/>
        </w:numPr>
        <w:rPr>
          <w:rFonts w:ascii="Cambria" w:eastAsia="Times New Roman" w:hAnsi="Cambria"/>
          <w:color w:val="003366"/>
        </w:rPr>
        <w:sectPr w:rsidR="00492920" w:rsidSect="00CC067F">
          <w:type w:val="continuous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6B7BCA3" w14:textId="3AEBE8E3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>B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>A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>/ B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>Com/ B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>Pharm</w:t>
      </w:r>
    </w:p>
    <w:p w14:paraId="7F2F192C" w14:textId="02F045F0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HSC </w:t>
      </w:r>
    </w:p>
    <w:p w14:paraId="33E54873" w14:textId="674BC8FB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BCA/ BBA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4CE59D9A" w14:textId="6FBA5CEC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>MA/ M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 xml:space="preserve">Com </w:t>
      </w:r>
    </w:p>
    <w:p w14:paraId="20026E05" w14:textId="4072692A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>BE/ B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 xml:space="preserve">Tech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1FDBF716" w14:textId="085E2D74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MBA </w:t>
      </w:r>
    </w:p>
    <w:p w14:paraId="30CBCB4B" w14:textId="77777777" w:rsidR="00492920" w:rsidRPr="00492920" w:rsidRDefault="00492920" w:rsidP="00492920">
      <w:pPr>
        <w:pStyle w:val="ListParagraph"/>
        <w:numPr>
          <w:ilvl w:val="1"/>
          <w:numId w:val="27"/>
        </w:numPr>
        <w:ind w:left="1170" w:hanging="450"/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BSc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54A2CE2C" w14:textId="3B4DC001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MCA </w:t>
      </w:r>
    </w:p>
    <w:p w14:paraId="48BBFD1A" w14:textId="7777777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CS/CA (inter)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04CC5D42" w14:textId="33278671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>ME/ M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 xml:space="preserve">Tech </w:t>
      </w:r>
    </w:p>
    <w:p w14:paraId="2A57FA15" w14:textId="7777777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 xml:space="preserve">Diploma </w:t>
      </w:r>
    </w:p>
    <w:p w14:paraId="0399C635" w14:textId="69E2C740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</w:pPr>
      <w:r w:rsidRPr="00492920">
        <w:rPr>
          <w:rFonts w:ascii="Cambria" w:eastAsia="Times New Roman" w:hAnsi="Cambria"/>
          <w:color w:val="003366"/>
          <w:sz w:val="20"/>
        </w:rPr>
        <w:t>MSc/ M</w:t>
      </w:r>
      <w:r w:rsidR="00B9396B">
        <w:rPr>
          <w:rFonts w:ascii="Cambria" w:eastAsia="Times New Roman" w:hAnsi="Cambria"/>
          <w:color w:val="003366"/>
          <w:sz w:val="20"/>
        </w:rPr>
        <w:t xml:space="preserve">. </w:t>
      </w:r>
      <w:r w:rsidRPr="00492920">
        <w:rPr>
          <w:rFonts w:ascii="Cambria" w:eastAsia="Times New Roman" w:hAnsi="Cambria"/>
          <w:color w:val="003366"/>
          <w:sz w:val="20"/>
        </w:rPr>
        <w:t xml:space="preserve">Pharm/ MPhil </w:t>
      </w:r>
    </w:p>
    <w:p w14:paraId="3AFF64EB" w14:textId="5F4560A7" w:rsidR="00492920" w:rsidRPr="00492920" w:rsidRDefault="00492920" w:rsidP="00492920">
      <w:pPr>
        <w:pStyle w:val="ListParagraph"/>
        <w:numPr>
          <w:ilvl w:val="1"/>
          <w:numId w:val="27"/>
        </w:numPr>
        <w:tabs>
          <w:tab w:val="left" w:pos="1530"/>
        </w:tabs>
        <w:rPr>
          <w:rFonts w:ascii="Cambria" w:eastAsia="Times New Roman" w:hAnsi="Cambria"/>
          <w:color w:val="003366"/>
          <w:sz w:val="20"/>
        </w:rPr>
        <w:sectPr w:rsidR="00492920" w:rsidRPr="00492920" w:rsidSect="00492920">
          <w:type w:val="continuous"/>
          <w:pgSz w:w="11906" w:h="16838"/>
          <w:pgMar w:top="1440" w:right="1080" w:bottom="1440" w:left="1080" w:header="432" w:footer="432" w:gutter="0"/>
          <w:cols w:num="2" w:space="708"/>
          <w:titlePg/>
          <w:docGrid w:linePitch="360"/>
        </w:sectPr>
      </w:pPr>
      <w:r w:rsidRPr="00492920">
        <w:rPr>
          <w:rFonts w:ascii="Cambria" w:eastAsia="Times New Roman" w:hAnsi="Cambria"/>
          <w:color w:val="003366"/>
          <w:sz w:val="20"/>
        </w:rPr>
        <w:t xml:space="preserve">SSLC   </w:t>
      </w:r>
      <w:r w:rsidRPr="00492920">
        <w:rPr>
          <w:rFonts w:ascii="Cambria" w:eastAsia="Times New Roman" w:hAnsi="Cambria"/>
          <w:color w:val="003366"/>
          <w:sz w:val="20"/>
        </w:rPr>
        <w:tab/>
      </w:r>
    </w:p>
    <w:p w14:paraId="369F64AA" w14:textId="4CC4F532" w:rsidR="00492920" w:rsidRPr="00492920" w:rsidRDefault="00492920" w:rsidP="00492920">
      <w:pPr>
        <w:pStyle w:val="ListParagraph"/>
        <w:ind w:left="1800"/>
        <w:rPr>
          <w:rFonts w:ascii="Cambria" w:eastAsia="Times New Roman" w:hAnsi="Cambria"/>
          <w:color w:val="003366"/>
        </w:rPr>
      </w:pP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lastRenderedPageBreak/>
        <w:t>Findings</w:t>
      </w:r>
    </w:p>
    <w:p w14:paraId="5566BE3A" w14:textId="32971DC9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Last 30 days leave count is the best predictor which contribute highest to the analysis (average for Current employee is 2.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>2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days while for employee left is 10.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>2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days)</w:t>
      </w:r>
    </w:p>
    <w:p w14:paraId="619C90D5" w14:textId="1028FF5C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People are leaving in early in their career (Average AGS experience of past employee is 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>7.9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months while current employee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 xml:space="preserve"> is 16.1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months)</w:t>
      </w:r>
    </w:p>
    <w:p w14:paraId="4E6D2C72" w14:textId="309C91DC" w:rsidR="00A61DF0" w:rsidRPr="00A61DF0" w:rsidRDefault="00B151BF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Employee age is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 not significantly different (Ave</w:t>
      </w:r>
      <w:r>
        <w:rPr>
          <w:rFonts w:ascii="Cambria" w:eastAsia="Times New Roman" w:hAnsi="Cambria"/>
          <w:color w:val="003366"/>
          <w:sz w:val="22"/>
          <w:lang w:val="en-US"/>
        </w:rPr>
        <w:t>rage age for past employee 24.6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 years</w:t>
      </w:r>
      <w:r>
        <w:rPr>
          <w:rFonts w:ascii="Cambria" w:eastAsia="Times New Roman" w:hAnsi="Cambria"/>
          <w:color w:val="003366"/>
          <w:sz w:val="22"/>
          <w:lang w:val="en-US"/>
        </w:rPr>
        <w:t xml:space="preserve"> while current employee is 24.9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 years)</w:t>
      </w:r>
    </w:p>
    <w:p w14:paraId="4D4EEEED" w14:textId="7166C734" w:rsidR="00A61DF0" w:rsidRPr="00A61DF0" w:rsidRDefault="00B151BF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 xml:space="preserve">Single employees 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>have more probabilities of leaving as (46% of Unmarried people left while 37.5% of Married people left)</w:t>
      </w:r>
    </w:p>
    <w:p w14:paraId="6830C7F2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Gender is not a major contributor as almost equal percentage of people left from both gender (45.89% Male left while 47.44% female left)</w:t>
      </w:r>
    </w:p>
    <w:p w14:paraId="3273848D" w14:textId="11945CB1" w:rsidR="00002AE5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When other conditions are same compared to Chennai</w:t>
      </w:r>
      <w:r w:rsidR="00B151BF">
        <w:rPr>
          <w:rFonts w:ascii="Cambria" w:eastAsia="Times New Roman" w:hAnsi="Cambria"/>
          <w:color w:val="003366"/>
          <w:sz w:val="22"/>
          <w:lang w:val="en-US"/>
        </w:rPr>
        <w:t>,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Hyderabad employees have higher odds of leaving, while Vellore employee have lower odds</w:t>
      </w:r>
    </w:p>
    <w:p w14:paraId="14B0F5CF" w14:textId="77777777" w:rsidR="00CC067F" w:rsidRDefault="00CC067F" w:rsidP="00CC067F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3D2BED8" w14:textId="77777777" w:rsidR="00B31B71" w:rsidRPr="00B31B71" w:rsidRDefault="00B31B71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Important Factors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73"/>
        <w:gridCol w:w="2822"/>
        <w:gridCol w:w="2070"/>
        <w:gridCol w:w="2092"/>
      </w:tblGrid>
      <w:tr w:rsidR="00C95764" w:rsidRPr="00A61DF0" w14:paraId="2BF5CEA8" w14:textId="77777777" w:rsidTr="0083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26F04A99" w14:textId="77777777" w:rsidR="00A61DF0" w:rsidRPr="00A61DF0" w:rsidRDefault="00002AE5" w:rsidP="00B31B71">
            <w:pPr>
              <w:spacing w:before="0" w:after="0"/>
              <w:rPr>
                <w:rFonts w:ascii="Cambria" w:eastAsia="Times New Roman" w:hAnsi="Cambri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003366"/>
                <w:sz w:val="22"/>
                <w:lang w:val="en-US"/>
              </w:rPr>
              <w:br w:type="page"/>
            </w:r>
            <w:r w:rsidR="00B31B71">
              <w:rPr>
                <w:rFonts w:ascii="Cambria" w:eastAsia="Times New Roman" w:hAnsi="Cambria"/>
                <w:sz w:val="22"/>
                <w:lang w:val="en-US"/>
              </w:rPr>
              <w:t>Attribute</w:t>
            </w:r>
          </w:p>
        </w:tc>
        <w:tc>
          <w:tcPr>
            <w:tcW w:w="2822" w:type="dxa"/>
            <w:hideMark/>
          </w:tcPr>
          <w:p w14:paraId="6B6A9929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Level</w:t>
            </w:r>
          </w:p>
        </w:tc>
        <w:tc>
          <w:tcPr>
            <w:tcW w:w="2070" w:type="dxa"/>
            <w:hideMark/>
          </w:tcPr>
          <w:p w14:paraId="7382A1F8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Effect on Attrition</w:t>
            </w:r>
          </w:p>
        </w:tc>
        <w:tc>
          <w:tcPr>
            <w:tcW w:w="2092" w:type="dxa"/>
            <w:hideMark/>
          </w:tcPr>
          <w:p w14:paraId="758C8C78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Importance</w:t>
            </w:r>
          </w:p>
        </w:tc>
      </w:tr>
      <w:tr w:rsidR="00C95764" w:rsidRPr="00A61DF0" w14:paraId="18FB81A6" w14:textId="77777777" w:rsidTr="0083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1005CEA3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Last30DaysLeaveCount</w:t>
            </w:r>
          </w:p>
        </w:tc>
        <w:tc>
          <w:tcPr>
            <w:tcW w:w="2822" w:type="dxa"/>
            <w:hideMark/>
          </w:tcPr>
          <w:p w14:paraId="49D5014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 </w:t>
            </w:r>
          </w:p>
        </w:tc>
        <w:tc>
          <w:tcPr>
            <w:tcW w:w="2070" w:type="dxa"/>
            <w:hideMark/>
          </w:tcPr>
          <w:p w14:paraId="0B9E03BE" w14:textId="3F8D0FDA" w:rsidR="00A61DF0" w:rsidRPr="00A61DF0" w:rsidRDefault="00C40CB6" w:rsidP="00C40CB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48023D6E" w14:textId="5646E481" w:rsidR="00A61DF0" w:rsidRPr="00A61DF0" w:rsidRDefault="00B151BF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Very High</w:t>
            </w:r>
          </w:p>
        </w:tc>
      </w:tr>
      <w:tr w:rsidR="00C40CB6" w:rsidRPr="00A61DF0" w14:paraId="2AD2D33C" w14:textId="77777777" w:rsidTr="0083241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03A98B3C" w14:textId="77777777" w:rsidR="00C40CB6" w:rsidRPr="00A61DF0" w:rsidRDefault="00C40CB6" w:rsidP="00C40CB6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Experience in AGS</w:t>
            </w:r>
          </w:p>
        </w:tc>
        <w:tc>
          <w:tcPr>
            <w:tcW w:w="2822" w:type="dxa"/>
            <w:hideMark/>
          </w:tcPr>
          <w:p w14:paraId="1A4F2CAE" w14:textId="77777777" w:rsidR="00C40CB6" w:rsidRPr="00A61DF0" w:rsidRDefault="00C40CB6" w:rsidP="00C40CB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 </w:t>
            </w:r>
          </w:p>
        </w:tc>
        <w:tc>
          <w:tcPr>
            <w:tcW w:w="2070" w:type="dxa"/>
            <w:hideMark/>
          </w:tcPr>
          <w:p w14:paraId="6A71C54F" w14:textId="008DDBFE" w:rsidR="00C40CB6" w:rsidRPr="00A61DF0" w:rsidRDefault="00C40CB6" w:rsidP="00C40CB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Less likely</w:t>
            </w:r>
          </w:p>
        </w:tc>
        <w:tc>
          <w:tcPr>
            <w:tcW w:w="2092" w:type="dxa"/>
            <w:hideMark/>
          </w:tcPr>
          <w:p w14:paraId="29AB4716" w14:textId="2EF3AB23" w:rsidR="00C40CB6" w:rsidRPr="00A61DF0" w:rsidRDefault="00C40CB6" w:rsidP="00C40CB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Very High</w:t>
            </w:r>
          </w:p>
        </w:tc>
      </w:tr>
      <w:tr w:rsidR="00C95764" w:rsidRPr="00A61DF0" w14:paraId="580AEDEF" w14:textId="77777777" w:rsidTr="0083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74FE8022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Engagement Index</w:t>
            </w:r>
          </w:p>
        </w:tc>
        <w:tc>
          <w:tcPr>
            <w:tcW w:w="2822" w:type="dxa"/>
            <w:hideMark/>
          </w:tcPr>
          <w:p w14:paraId="6286824C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Red</w:t>
            </w:r>
          </w:p>
        </w:tc>
        <w:tc>
          <w:tcPr>
            <w:tcW w:w="2070" w:type="dxa"/>
            <w:hideMark/>
          </w:tcPr>
          <w:p w14:paraId="5D4197D1" w14:textId="1E603B19" w:rsidR="00A61DF0" w:rsidRPr="00A61DF0" w:rsidRDefault="00C40CB6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386A1095" w14:textId="59D6B40B" w:rsidR="00A61DF0" w:rsidRPr="00A61DF0" w:rsidRDefault="00C40CB6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Very High</w:t>
            </w:r>
          </w:p>
        </w:tc>
      </w:tr>
      <w:tr w:rsidR="00C95764" w:rsidRPr="00A61DF0" w14:paraId="031F45A0" w14:textId="77777777" w:rsidTr="00C40CB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3656C071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2822" w:type="dxa"/>
            <w:hideMark/>
          </w:tcPr>
          <w:p w14:paraId="392187F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05:30PM-02:30AM</w:t>
            </w:r>
          </w:p>
        </w:tc>
        <w:tc>
          <w:tcPr>
            <w:tcW w:w="2070" w:type="dxa"/>
            <w:hideMark/>
          </w:tcPr>
          <w:p w14:paraId="566AE60D" w14:textId="0AEDA01B" w:rsidR="00A61DF0" w:rsidRPr="00A61DF0" w:rsidRDefault="00C40CB6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5E086533" w14:textId="7405B2DA" w:rsidR="00A61DF0" w:rsidRPr="00A61DF0" w:rsidRDefault="00C40CB6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Very High</w:t>
            </w:r>
          </w:p>
        </w:tc>
      </w:tr>
      <w:tr w:rsidR="00C95764" w:rsidRPr="00A61DF0" w14:paraId="74FC72AC" w14:textId="77777777" w:rsidTr="00C4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61BEB469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2822" w:type="dxa"/>
            <w:hideMark/>
          </w:tcPr>
          <w:p w14:paraId="6C1BFD35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06:00PM-03:00AM</w:t>
            </w:r>
          </w:p>
        </w:tc>
        <w:tc>
          <w:tcPr>
            <w:tcW w:w="2070" w:type="dxa"/>
            <w:hideMark/>
          </w:tcPr>
          <w:p w14:paraId="08CDBBAA" w14:textId="38757B71" w:rsidR="00A61DF0" w:rsidRPr="00A61DF0" w:rsidRDefault="00B151BF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Less likely</w:t>
            </w:r>
          </w:p>
        </w:tc>
        <w:tc>
          <w:tcPr>
            <w:tcW w:w="2092" w:type="dxa"/>
            <w:hideMark/>
          </w:tcPr>
          <w:p w14:paraId="57A52154" w14:textId="095C11D5" w:rsidR="00A61DF0" w:rsidRPr="00A61DF0" w:rsidRDefault="00B151BF" w:rsidP="00B151BF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High</w:t>
            </w:r>
          </w:p>
        </w:tc>
      </w:tr>
      <w:tr w:rsidR="00C95764" w:rsidRPr="00A61DF0" w14:paraId="11DEF333" w14:textId="77777777" w:rsidTr="0083241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13C8248D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Marital Status </w:t>
            </w:r>
          </w:p>
        </w:tc>
        <w:tc>
          <w:tcPr>
            <w:tcW w:w="2822" w:type="dxa"/>
            <w:hideMark/>
          </w:tcPr>
          <w:p w14:paraId="002EF6A4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Unmarried</w:t>
            </w:r>
          </w:p>
        </w:tc>
        <w:tc>
          <w:tcPr>
            <w:tcW w:w="2070" w:type="dxa"/>
            <w:hideMark/>
          </w:tcPr>
          <w:p w14:paraId="24B894A6" w14:textId="1A8825E8" w:rsidR="00A61DF0" w:rsidRPr="00A61DF0" w:rsidRDefault="00C40CB6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582B5815" w14:textId="3EF06818" w:rsidR="00A61DF0" w:rsidRPr="00A61DF0" w:rsidRDefault="00C40CB6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High</w:t>
            </w:r>
          </w:p>
        </w:tc>
      </w:tr>
      <w:tr w:rsidR="00C40CB6" w:rsidRPr="00A61DF0" w14:paraId="334E496F" w14:textId="77777777" w:rsidTr="0083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3124AFA3" w14:textId="77777777" w:rsidR="00C40CB6" w:rsidRPr="00A61DF0" w:rsidRDefault="00C40CB6" w:rsidP="00C40CB6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Transport Mode </w:t>
            </w:r>
          </w:p>
        </w:tc>
        <w:tc>
          <w:tcPr>
            <w:tcW w:w="2822" w:type="dxa"/>
            <w:hideMark/>
          </w:tcPr>
          <w:p w14:paraId="6772DE53" w14:textId="77777777" w:rsidR="00C40CB6" w:rsidRPr="00A61DF0" w:rsidRDefault="00C40CB6" w:rsidP="00C40CB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Cab</w:t>
            </w:r>
          </w:p>
        </w:tc>
        <w:tc>
          <w:tcPr>
            <w:tcW w:w="2070" w:type="dxa"/>
            <w:hideMark/>
          </w:tcPr>
          <w:p w14:paraId="3CC7F563" w14:textId="5349F8C8" w:rsidR="00C40CB6" w:rsidRPr="00A61DF0" w:rsidRDefault="00C40CB6" w:rsidP="00C40CB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Less likely</w:t>
            </w:r>
          </w:p>
        </w:tc>
        <w:tc>
          <w:tcPr>
            <w:tcW w:w="2092" w:type="dxa"/>
            <w:hideMark/>
          </w:tcPr>
          <w:p w14:paraId="5E1DABA2" w14:textId="72251F47" w:rsidR="00C40CB6" w:rsidRPr="00A61DF0" w:rsidRDefault="009472C3" w:rsidP="00C40CB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Medium</w:t>
            </w:r>
          </w:p>
        </w:tc>
      </w:tr>
      <w:tr w:rsidR="009472C3" w:rsidRPr="00A61DF0" w14:paraId="52CEE1C8" w14:textId="77777777" w:rsidTr="00C40C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5D63EA29" w14:textId="2F54B495" w:rsidR="009472C3" w:rsidRPr="00A61DF0" w:rsidRDefault="009472C3" w:rsidP="009472C3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Shift</w:t>
            </w:r>
          </w:p>
        </w:tc>
        <w:tc>
          <w:tcPr>
            <w:tcW w:w="2822" w:type="dxa"/>
            <w:hideMark/>
          </w:tcPr>
          <w:p w14:paraId="5D1B01A2" w14:textId="77777777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04:00PM-01:00AM</w:t>
            </w:r>
          </w:p>
        </w:tc>
        <w:tc>
          <w:tcPr>
            <w:tcW w:w="2070" w:type="dxa"/>
            <w:hideMark/>
          </w:tcPr>
          <w:p w14:paraId="701A7C6A" w14:textId="6794C3CE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4323E32C" w14:textId="25902658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90790E">
              <w:rPr>
                <w:rFonts w:ascii="Cambria" w:eastAsia="Times New Roman" w:hAnsi="Cambria"/>
                <w:color w:val="3A3A3A"/>
                <w:sz w:val="22"/>
                <w:lang w:val="en-US"/>
              </w:rPr>
              <w:t>Medium</w:t>
            </w:r>
          </w:p>
        </w:tc>
      </w:tr>
      <w:tr w:rsidR="009472C3" w:rsidRPr="00A61DF0" w14:paraId="36C7A2E2" w14:textId="77777777" w:rsidTr="0083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65B8847B" w14:textId="77777777" w:rsidR="009472C3" w:rsidRPr="00A61DF0" w:rsidRDefault="009472C3" w:rsidP="009472C3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Function </w:t>
            </w:r>
          </w:p>
        </w:tc>
        <w:tc>
          <w:tcPr>
            <w:tcW w:w="2822" w:type="dxa"/>
            <w:hideMark/>
          </w:tcPr>
          <w:p w14:paraId="72BF3FD1" w14:textId="77777777" w:rsidR="009472C3" w:rsidRPr="00A61DF0" w:rsidRDefault="009472C3" w:rsidP="009472C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Voice</w:t>
            </w:r>
          </w:p>
        </w:tc>
        <w:tc>
          <w:tcPr>
            <w:tcW w:w="2070" w:type="dxa"/>
            <w:hideMark/>
          </w:tcPr>
          <w:p w14:paraId="2E002CAA" w14:textId="7EB7C9C4" w:rsidR="009472C3" w:rsidRPr="00A61DF0" w:rsidRDefault="009472C3" w:rsidP="009472C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57BE336C" w14:textId="110E4198" w:rsidR="009472C3" w:rsidRPr="00A61DF0" w:rsidRDefault="009472C3" w:rsidP="009472C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90790E">
              <w:rPr>
                <w:rFonts w:ascii="Cambria" w:eastAsia="Times New Roman" w:hAnsi="Cambria"/>
                <w:color w:val="3A3A3A"/>
                <w:sz w:val="22"/>
                <w:lang w:val="en-US"/>
              </w:rPr>
              <w:t>Medium</w:t>
            </w:r>
          </w:p>
        </w:tc>
      </w:tr>
      <w:tr w:rsidR="009472C3" w:rsidRPr="00A61DF0" w14:paraId="5E17E41C" w14:textId="77777777" w:rsidTr="0083241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23C07A1E" w14:textId="2D302D45" w:rsidR="009472C3" w:rsidRPr="00A61DF0" w:rsidRDefault="009472C3" w:rsidP="009472C3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Work Location </w:t>
            </w:r>
          </w:p>
        </w:tc>
        <w:tc>
          <w:tcPr>
            <w:tcW w:w="2822" w:type="dxa"/>
            <w:hideMark/>
          </w:tcPr>
          <w:p w14:paraId="2A19855A" w14:textId="77777777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Hyderabad</w:t>
            </w:r>
          </w:p>
        </w:tc>
        <w:tc>
          <w:tcPr>
            <w:tcW w:w="2070" w:type="dxa"/>
            <w:hideMark/>
          </w:tcPr>
          <w:p w14:paraId="301D86DE" w14:textId="0D7B61AA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Less likely</w:t>
            </w:r>
          </w:p>
        </w:tc>
        <w:tc>
          <w:tcPr>
            <w:tcW w:w="2092" w:type="dxa"/>
            <w:hideMark/>
          </w:tcPr>
          <w:p w14:paraId="77CBBCD3" w14:textId="27EF8FD3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90790E">
              <w:rPr>
                <w:rFonts w:ascii="Cambria" w:eastAsia="Times New Roman" w:hAnsi="Cambria"/>
                <w:color w:val="3A3A3A"/>
                <w:sz w:val="22"/>
                <w:lang w:val="en-US"/>
              </w:rPr>
              <w:t>Medium</w:t>
            </w:r>
          </w:p>
        </w:tc>
      </w:tr>
      <w:tr w:rsidR="009472C3" w:rsidRPr="00A61DF0" w14:paraId="588087B0" w14:textId="77777777" w:rsidTr="0083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5596F0F2" w14:textId="77777777" w:rsidR="009472C3" w:rsidRPr="00A61DF0" w:rsidRDefault="009472C3" w:rsidP="009472C3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Work Location </w:t>
            </w:r>
          </w:p>
        </w:tc>
        <w:tc>
          <w:tcPr>
            <w:tcW w:w="2822" w:type="dxa"/>
            <w:hideMark/>
          </w:tcPr>
          <w:p w14:paraId="1AA64789" w14:textId="77777777" w:rsidR="009472C3" w:rsidRPr="00A61DF0" w:rsidRDefault="009472C3" w:rsidP="009472C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Vellore</w:t>
            </w:r>
          </w:p>
        </w:tc>
        <w:tc>
          <w:tcPr>
            <w:tcW w:w="2070" w:type="dxa"/>
            <w:hideMark/>
          </w:tcPr>
          <w:p w14:paraId="78132184" w14:textId="3E8AFBAC" w:rsidR="009472C3" w:rsidRPr="00A61DF0" w:rsidRDefault="009472C3" w:rsidP="009472C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More likely</w:t>
            </w:r>
          </w:p>
        </w:tc>
        <w:tc>
          <w:tcPr>
            <w:tcW w:w="2092" w:type="dxa"/>
            <w:hideMark/>
          </w:tcPr>
          <w:p w14:paraId="10F9C17D" w14:textId="79ED3308" w:rsidR="009472C3" w:rsidRPr="00A61DF0" w:rsidRDefault="009472C3" w:rsidP="009472C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90790E">
              <w:rPr>
                <w:rFonts w:ascii="Cambria" w:eastAsia="Times New Roman" w:hAnsi="Cambria"/>
                <w:color w:val="3A3A3A"/>
                <w:sz w:val="22"/>
                <w:lang w:val="en-US"/>
              </w:rPr>
              <w:t>Medium</w:t>
            </w:r>
          </w:p>
        </w:tc>
      </w:tr>
      <w:tr w:rsidR="009472C3" w:rsidRPr="00A61DF0" w14:paraId="14038766" w14:textId="77777777" w:rsidTr="0083241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14:paraId="55E25C61" w14:textId="43DDA4B8" w:rsidR="009472C3" w:rsidRPr="00A61DF0" w:rsidRDefault="009472C3" w:rsidP="009472C3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Transport Mode </w:t>
            </w:r>
          </w:p>
        </w:tc>
        <w:tc>
          <w:tcPr>
            <w:tcW w:w="2822" w:type="dxa"/>
            <w:hideMark/>
          </w:tcPr>
          <w:p w14:paraId="67FECF3A" w14:textId="77777777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Two Wheeler</w:t>
            </w:r>
          </w:p>
        </w:tc>
        <w:tc>
          <w:tcPr>
            <w:tcW w:w="2070" w:type="dxa"/>
            <w:hideMark/>
          </w:tcPr>
          <w:p w14:paraId="3560C3AE" w14:textId="066356AD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3A3A3A"/>
                <w:sz w:val="22"/>
                <w:lang w:val="en-US"/>
              </w:rPr>
              <w:t>Less likely</w:t>
            </w:r>
          </w:p>
        </w:tc>
        <w:tc>
          <w:tcPr>
            <w:tcW w:w="2092" w:type="dxa"/>
            <w:hideMark/>
          </w:tcPr>
          <w:p w14:paraId="5C3FBB5B" w14:textId="7205D209" w:rsidR="009472C3" w:rsidRPr="00A61DF0" w:rsidRDefault="009472C3" w:rsidP="009472C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90790E">
              <w:rPr>
                <w:rFonts w:ascii="Cambria" w:eastAsia="Times New Roman" w:hAnsi="Cambria"/>
                <w:color w:val="3A3A3A"/>
                <w:sz w:val="22"/>
                <w:lang w:val="en-US"/>
              </w:rPr>
              <w:t>Medium</w:t>
            </w:r>
          </w:p>
        </w:tc>
      </w:tr>
    </w:tbl>
    <w:p w14:paraId="666E18C3" w14:textId="77777777" w:rsidR="00002AE5" w:rsidRDefault="00002AE5" w:rsidP="00A61DF0">
      <w:pPr>
        <w:rPr>
          <w:rFonts w:ascii="Cambria" w:hAnsi="Cambria"/>
        </w:rPr>
      </w:pPr>
    </w:p>
    <w:p w14:paraId="28B8E056" w14:textId="77777777" w:rsidR="00B31B71" w:rsidRPr="00B31B71" w:rsidRDefault="00B31B71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Model Results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15"/>
        <w:gridCol w:w="1631"/>
        <w:gridCol w:w="2535"/>
        <w:gridCol w:w="2623"/>
        <w:gridCol w:w="1332"/>
      </w:tblGrid>
      <w:tr w:rsidR="008A07A7" w:rsidRPr="00A61DF0" w14:paraId="70FCE80D" w14:textId="77777777" w:rsidTr="002F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57830182" w14:textId="77777777" w:rsidR="008A07A7" w:rsidRPr="00A61DF0" w:rsidRDefault="008A07A7" w:rsidP="00DB08C6">
            <w:pPr>
              <w:spacing w:before="0" w:after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 </w:t>
            </w:r>
          </w:p>
        </w:tc>
        <w:tc>
          <w:tcPr>
            <w:tcW w:w="1631" w:type="dxa"/>
          </w:tcPr>
          <w:p w14:paraId="0AF390AD" w14:textId="649C8A74" w:rsidR="008A07A7" w:rsidRPr="00A61DF0" w:rsidRDefault="008A07A7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2"/>
                <w:lang w:val="en-US"/>
              </w:rPr>
              <w:t>Count</w:t>
            </w:r>
          </w:p>
        </w:tc>
        <w:tc>
          <w:tcPr>
            <w:tcW w:w="2535" w:type="dxa"/>
            <w:hideMark/>
          </w:tcPr>
          <w:p w14:paraId="57DDAFE4" w14:textId="10223262" w:rsidR="008A07A7" w:rsidRPr="00A61DF0" w:rsidRDefault="008A07A7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Current Employee probabilities</w:t>
            </w:r>
          </w:p>
        </w:tc>
        <w:tc>
          <w:tcPr>
            <w:tcW w:w="2623" w:type="dxa"/>
            <w:hideMark/>
          </w:tcPr>
          <w:p w14:paraId="6EB1AB98" w14:textId="77777777" w:rsidR="008A07A7" w:rsidRPr="00A61DF0" w:rsidRDefault="008A07A7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Employee Leaving probabilities</w:t>
            </w:r>
          </w:p>
        </w:tc>
        <w:tc>
          <w:tcPr>
            <w:tcW w:w="1332" w:type="dxa"/>
            <w:hideMark/>
          </w:tcPr>
          <w:p w14:paraId="3110EA65" w14:textId="77777777" w:rsidR="008A07A7" w:rsidRPr="00A61DF0" w:rsidRDefault="008A07A7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Accuracy % </w:t>
            </w:r>
          </w:p>
        </w:tc>
      </w:tr>
      <w:tr w:rsidR="008A07A7" w:rsidRPr="00A61DF0" w14:paraId="79B1B175" w14:textId="77777777" w:rsidTr="002F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15F1FE1" w14:textId="4EDF2DE4" w:rsidR="008A07A7" w:rsidRPr="00A61DF0" w:rsidRDefault="008A07A7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Train</w:t>
            </w:r>
            <w:r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 Data</w:t>
            </w:r>
          </w:p>
        </w:tc>
        <w:tc>
          <w:tcPr>
            <w:tcW w:w="1631" w:type="dxa"/>
          </w:tcPr>
          <w:p w14:paraId="5995E9BD" w14:textId="3254BFC4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8A07A7">
              <w:rPr>
                <w:rFonts w:ascii="Cambria" w:eastAsia="Times New Roman" w:hAnsi="Cambria"/>
                <w:color w:val="000000"/>
                <w:sz w:val="22"/>
              </w:rPr>
              <w:t>2235</w:t>
            </w:r>
          </w:p>
        </w:tc>
        <w:tc>
          <w:tcPr>
            <w:tcW w:w="2535" w:type="dxa"/>
            <w:hideMark/>
          </w:tcPr>
          <w:p w14:paraId="2956B69C" w14:textId="28F1A6BA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0.1709</w:t>
            </w:r>
          </w:p>
        </w:tc>
        <w:tc>
          <w:tcPr>
            <w:tcW w:w="2623" w:type="dxa"/>
            <w:hideMark/>
          </w:tcPr>
          <w:p w14:paraId="7EA8372A" w14:textId="77777777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0.8028</w:t>
            </w:r>
          </w:p>
        </w:tc>
        <w:tc>
          <w:tcPr>
            <w:tcW w:w="1332" w:type="dxa"/>
            <w:hideMark/>
          </w:tcPr>
          <w:p w14:paraId="165944D1" w14:textId="77777777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87.74</w:t>
            </w:r>
          </w:p>
        </w:tc>
      </w:tr>
      <w:tr w:rsidR="008A07A7" w:rsidRPr="00A61DF0" w14:paraId="3BB68947" w14:textId="77777777" w:rsidTr="002F575B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0F1C3CD" w14:textId="64FDC243" w:rsidR="008A07A7" w:rsidRPr="00A61DF0" w:rsidRDefault="008A07A7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Test</w:t>
            </w:r>
            <w:r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 Data </w:t>
            </w:r>
          </w:p>
        </w:tc>
        <w:tc>
          <w:tcPr>
            <w:tcW w:w="1631" w:type="dxa"/>
          </w:tcPr>
          <w:p w14:paraId="599E744C" w14:textId="2C9DF1FE" w:rsidR="008A07A7" w:rsidRPr="00A61DF0" w:rsidRDefault="008A07A7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2"/>
                <w:lang w:val="en-US"/>
              </w:rPr>
              <w:t>745</w:t>
            </w:r>
          </w:p>
        </w:tc>
        <w:tc>
          <w:tcPr>
            <w:tcW w:w="2535" w:type="dxa"/>
            <w:hideMark/>
          </w:tcPr>
          <w:p w14:paraId="45F15156" w14:textId="3964585B" w:rsidR="008A07A7" w:rsidRPr="00A61DF0" w:rsidRDefault="008A07A7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0.1514</w:t>
            </w:r>
          </w:p>
        </w:tc>
        <w:tc>
          <w:tcPr>
            <w:tcW w:w="2623" w:type="dxa"/>
            <w:hideMark/>
          </w:tcPr>
          <w:p w14:paraId="55CA1D1E" w14:textId="77777777" w:rsidR="008A07A7" w:rsidRPr="00A61DF0" w:rsidRDefault="008A07A7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0.8330 </w:t>
            </w:r>
          </w:p>
        </w:tc>
        <w:tc>
          <w:tcPr>
            <w:tcW w:w="1332" w:type="dxa"/>
            <w:hideMark/>
          </w:tcPr>
          <w:p w14:paraId="45CBEFAD" w14:textId="77777777" w:rsidR="008A07A7" w:rsidRPr="00A61DF0" w:rsidRDefault="008A07A7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90.23</w:t>
            </w:r>
          </w:p>
        </w:tc>
      </w:tr>
      <w:tr w:rsidR="008A07A7" w:rsidRPr="00A61DF0" w14:paraId="746A406E" w14:textId="77777777" w:rsidTr="002F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4BD42EE" w14:textId="4C05D615" w:rsidR="008A07A7" w:rsidRPr="00A61DF0" w:rsidRDefault="008A07A7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All</w:t>
            </w:r>
            <w:r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 Data</w:t>
            </w:r>
          </w:p>
        </w:tc>
        <w:tc>
          <w:tcPr>
            <w:tcW w:w="1631" w:type="dxa"/>
          </w:tcPr>
          <w:p w14:paraId="76738D84" w14:textId="76818A6E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8A07A7">
              <w:rPr>
                <w:rFonts w:ascii="Cambria" w:eastAsia="Times New Roman" w:hAnsi="Cambria"/>
                <w:color w:val="000000"/>
                <w:sz w:val="22"/>
              </w:rPr>
              <w:t>2980</w:t>
            </w:r>
          </w:p>
        </w:tc>
        <w:tc>
          <w:tcPr>
            <w:tcW w:w="2535" w:type="dxa"/>
            <w:hideMark/>
          </w:tcPr>
          <w:p w14:paraId="4BBD9201" w14:textId="68C8B278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0.1717</w:t>
            </w:r>
          </w:p>
        </w:tc>
        <w:tc>
          <w:tcPr>
            <w:tcW w:w="2623" w:type="dxa"/>
            <w:hideMark/>
          </w:tcPr>
          <w:p w14:paraId="42971FA2" w14:textId="77777777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0.8042</w:t>
            </w:r>
          </w:p>
        </w:tc>
        <w:tc>
          <w:tcPr>
            <w:tcW w:w="1332" w:type="dxa"/>
            <w:hideMark/>
          </w:tcPr>
          <w:p w14:paraId="3AA55993" w14:textId="77777777" w:rsidR="008A07A7" w:rsidRPr="00A61DF0" w:rsidRDefault="008A07A7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87.85</w:t>
            </w:r>
          </w:p>
        </w:tc>
      </w:tr>
    </w:tbl>
    <w:p w14:paraId="2B36A89C" w14:textId="77777777" w:rsidR="00002AE5" w:rsidRPr="00A61DF0" w:rsidRDefault="00002AE5" w:rsidP="00A61DF0">
      <w:pPr>
        <w:rPr>
          <w:rFonts w:ascii="Cambria" w:hAnsi="Cambria"/>
        </w:rPr>
      </w:pPr>
    </w:p>
    <w:sectPr w:rsidR="00002AE5" w:rsidRPr="00A61DF0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22BC6" w14:textId="77777777" w:rsidR="00005F0E" w:rsidRDefault="00005F0E" w:rsidP="00A0767B">
      <w:pPr>
        <w:spacing w:before="0" w:after="0"/>
      </w:pPr>
      <w:r>
        <w:separator/>
      </w:r>
    </w:p>
  </w:endnote>
  <w:endnote w:type="continuationSeparator" w:id="0">
    <w:p w14:paraId="262A5135" w14:textId="77777777" w:rsidR="00005F0E" w:rsidRDefault="00005F0E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632BB307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07E7E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07E7E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5D2B407C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07E7E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E07E7E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2C369" w14:textId="77777777" w:rsidR="00005F0E" w:rsidRDefault="00005F0E" w:rsidP="00A0767B">
      <w:pPr>
        <w:spacing w:before="0" w:after="0"/>
      </w:pPr>
      <w:r>
        <w:separator/>
      </w:r>
    </w:p>
  </w:footnote>
  <w:footnote w:type="continuationSeparator" w:id="0">
    <w:p w14:paraId="7668F490" w14:textId="77777777" w:rsidR="00005F0E" w:rsidRDefault="00005F0E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25pt;height:8.25pt" o:bullet="t">
        <v:imagedata r:id="rId1" o:title="bullet"/>
      </v:shape>
    </w:pict>
  </w:numPicBullet>
  <w:numPicBullet w:numPicBulletId="1">
    <w:pict>
      <v:shape id="_x0000_i1043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27"/>
  </w:num>
  <w:num w:numId="10">
    <w:abstractNumId w:val="14"/>
  </w:num>
  <w:num w:numId="11">
    <w:abstractNumId w:val="11"/>
  </w:num>
  <w:num w:numId="12">
    <w:abstractNumId w:val="15"/>
  </w:num>
  <w:num w:numId="13">
    <w:abstractNumId w:val="25"/>
  </w:num>
  <w:num w:numId="14">
    <w:abstractNumId w:val="1"/>
  </w:num>
  <w:num w:numId="15">
    <w:abstractNumId w:val="5"/>
  </w:num>
  <w:num w:numId="16">
    <w:abstractNumId w:val="9"/>
  </w:num>
  <w:num w:numId="17">
    <w:abstractNumId w:val="24"/>
  </w:num>
  <w:num w:numId="18">
    <w:abstractNumId w:val="22"/>
  </w:num>
  <w:num w:numId="19">
    <w:abstractNumId w:val="21"/>
  </w:num>
  <w:num w:numId="20">
    <w:abstractNumId w:val="2"/>
  </w:num>
  <w:num w:numId="21">
    <w:abstractNumId w:val="26"/>
  </w:num>
  <w:num w:numId="22">
    <w:abstractNumId w:val="3"/>
  </w:num>
  <w:num w:numId="23">
    <w:abstractNumId w:val="23"/>
  </w:num>
  <w:num w:numId="24">
    <w:abstractNumId w:val="13"/>
  </w:num>
  <w:num w:numId="25">
    <w:abstractNumId w:val="8"/>
  </w:num>
  <w:num w:numId="26">
    <w:abstractNumId w:val="12"/>
  </w:num>
  <w:num w:numId="27">
    <w:abstractNumId w:val="20"/>
  </w:num>
  <w:num w:numId="28">
    <w:abstractNumId w:val="17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5C48"/>
    <w:rsid w:val="00067004"/>
    <w:rsid w:val="0007561E"/>
    <w:rsid w:val="00087132"/>
    <w:rsid w:val="00095D6B"/>
    <w:rsid w:val="00096561"/>
    <w:rsid w:val="00096828"/>
    <w:rsid w:val="000A226A"/>
    <w:rsid w:val="000A2A8F"/>
    <w:rsid w:val="000A6EC5"/>
    <w:rsid w:val="000B7A94"/>
    <w:rsid w:val="000D093D"/>
    <w:rsid w:val="000E685E"/>
    <w:rsid w:val="000F120F"/>
    <w:rsid w:val="00151A7A"/>
    <w:rsid w:val="001604C7"/>
    <w:rsid w:val="00177AFF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5082"/>
    <w:rsid w:val="002C15E9"/>
    <w:rsid w:val="002C160A"/>
    <w:rsid w:val="002D4ABE"/>
    <w:rsid w:val="002F575B"/>
    <w:rsid w:val="003060BC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1F20"/>
    <w:rsid w:val="0039567D"/>
    <w:rsid w:val="003A77AE"/>
    <w:rsid w:val="003B0A71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641AC"/>
    <w:rsid w:val="00481675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B0437"/>
    <w:rsid w:val="006B48B0"/>
    <w:rsid w:val="006C4C33"/>
    <w:rsid w:val="006D3A8D"/>
    <w:rsid w:val="006D3C0B"/>
    <w:rsid w:val="006E1D43"/>
    <w:rsid w:val="006E514F"/>
    <w:rsid w:val="00702519"/>
    <w:rsid w:val="007038C2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7148B"/>
    <w:rsid w:val="00786D87"/>
    <w:rsid w:val="00790C08"/>
    <w:rsid w:val="007A1631"/>
    <w:rsid w:val="007A3CA5"/>
    <w:rsid w:val="007A63C1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58CD"/>
    <w:rsid w:val="00896F44"/>
    <w:rsid w:val="008A07A7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E1A92"/>
    <w:rsid w:val="00911BD4"/>
    <w:rsid w:val="00915FA6"/>
    <w:rsid w:val="00917547"/>
    <w:rsid w:val="0092332D"/>
    <w:rsid w:val="00940D07"/>
    <w:rsid w:val="009472C3"/>
    <w:rsid w:val="009527E4"/>
    <w:rsid w:val="009565A3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69F1"/>
    <w:rsid w:val="009C7F2E"/>
    <w:rsid w:val="009D445A"/>
    <w:rsid w:val="009D7441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151BF"/>
    <w:rsid w:val="00B23528"/>
    <w:rsid w:val="00B274FE"/>
    <w:rsid w:val="00B31B71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0CB6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7C12"/>
    <w:rsid w:val="00CC067F"/>
    <w:rsid w:val="00CC6E96"/>
    <w:rsid w:val="00CC6FA5"/>
    <w:rsid w:val="00CE20AB"/>
    <w:rsid w:val="00CE30A4"/>
    <w:rsid w:val="00CF090E"/>
    <w:rsid w:val="00D0436C"/>
    <w:rsid w:val="00D12C7D"/>
    <w:rsid w:val="00D25376"/>
    <w:rsid w:val="00D26EE0"/>
    <w:rsid w:val="00D30B88"/>
    <w:rsid w:val="00D330F7"/>
    <w:rsid w:val="00D361FE"/>
    <w:rsid w:val="00D57B44"/>
    <w:rsid w:val="00D60AD9"/>
    <w:rsid w:val="00D67AF4"/>
    <w:rsid w:val="00D70FDA"/>
    <w:rsid w:val="00D77E42"/>
    <w:rsid w:val="00D80770"/>
    <w:rsid w:val="00D904F8"/>
    <w:rsid w:val="00D923CE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F7B"/>
    <w:rsid w:val="00DE73F0"/>
    <w:rsid w:val="00DE7D40"/>
    <w:rsid w:val="00DF7993"/>
    <w:rsid w:val="00E020AD"/>
    <w:rsid w:val="00E0239A"/>
    <w:rsid w:val="00E05CC4"/>
    <w:rsid w:val="00E07E7E"/>
    <w:rsid w:val="00E16481"/>
    <w:rsid w:val="00E21B0F"/>
    <w:rsid w:val="00E31DAD"/>
    <w:rsid w:val="00E34BDF"/>
    <w:rsid w:val="00E37E64"/>
    <w:rsid w:val="00E41A2F"/>
    <w:rsid w:val="00E57731"/>
    <w:rsid w:val="00E60AC8"/>
    <w:rsid w:val="00E64205"/>
    <w:rsid w:val="00E70DF5"/>
    <w:rsid w:val="00E8672E"/>
    <w:rsid w:val="00E963A9"/>
    <w:rsid w:val="00E97606"/>
    <w:rsid w:val="00EA14B1"/>
    <w:rsid w:val="00EA2B09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EB2"/>
    <w:rsid w:val="00F1714C"/>
    <w:rsid w:val="00F32092"/>
    <w:rsid w:val="00F33208"/>
    <w:rsid w:val="00F36F14"/>
    <w:rsid w:val="00F50B38"/>
    <w:rsid w:val="00F51A5F"/>
    <w:rsid w:val="00F52C32"/>
    <w:rsid w:val="00F766E6"/>
    <w:rsid w:val="00F81157"/>
    <w:rsid w:val="00F840B5"/>
    <w:rsid w:val="00F868D2"/>
    <w:rsid w:val="00F94FFE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6973B9"/>
    <w:rPr>
      <w:rFonts w:cs="Arial"/>
      <w:sz w:val="24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6973B9"/>
    <w:rPr>
      <w:rFonts w:ascii="Arial" w:hAnsi="Arial" w:cs="Arial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4E324-B4E1-4FE0-A8A4-376EF29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2</cp:revision>
  <cp:lastPrinted>2016-11-15T23:04:00Z</cp:lastPrinted>
  <dcterms:created xsi:type="dcterms:W3CDTF">2016-12-22T11:58:00Z</dcterms:created>
  <dcterms:modified xsi:type="dcterms:W3CDTF">2016-12-22T11:58:00Z</dcterms:modified>
</cp:coreProperties>
</file>